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D8410" w14:textId="77777777" w:rsidR="00F734D7" w:rsidRDefault="0019029C" w:rsidP="00F73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  <w:lang w:eastAsia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9480B07" wp14:editId="2BDBB953">
            <wp:simplePos x="0" y="0"/>
            <wp:positionH relativeFrom="column">
              <wp:posOffset>4947448</wp:posOffset>
            </wp:positionH>
            <wp:positionV relativeFrom="paragraph">
              <wp:posOffset>8890</wp:posOffset>
            </wp:positionV>
            <wp:extent cx="748665" cy="1100455"/>
            <wp:effectExtent l="0" t="0" r="0" b="4445"/>
            <wp:wrapSquare wrapText="bothSides"/>
            <wp:docPr id="15458" name="Picture 15458" descr="Form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" name="Picture 15458" descr="Form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4D7">
        <w:rPr>
          <w:noProof/>
        </w:rPr>
        <w:drawing>
          <wp:anchor distT="0" distB="0" distL="114300" distR="114300" simplePos="0" relativeHeight="251659264" behindDoc="0" locked="0" layoutInCell="1" allowOverlap="0" wp14:anchorId="27617E52" wp14:editId="6237C91C">
            <wp:simplePos x="0" y="0"/>
            <wp:positionH relativeFrom="page">
              <wp:posOffset>642620</wp:posOffset>
            </wp:positionH>
            <wp:positionV relativeFrom="paragraph">
              <wp:posOffset>32385</wp:posOffset>
            </wp:positionV>
            <wp:extent cx="1480820" cy="1031875"/>
            <wp:effectExtent l="0" t="0" r="5080" b="0"/>
            <wp:wrapSquare wrapText="bothSides"/>
            <wp:docPr id="15456" name="Picture 15456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" name="Picture 15456" descr="For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0183A" w14:textId="77777777" w:rsidR="00F734D7" w:rsidRDefault="0072712F" w:rsidP="00F734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  <w:lang w:eastAsia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12B0F4A" wp14:editId="3BF654BD">
            <wp:simplePos x="0" y="0"/>
            <wp:positionH relativeFrom="column">
              <wp:posOffset>4585498</wp:posOffset>
            </wp:positionH>
            <wp:positionV relativeFrom="paragraph">
              <wp:posOffset>176530</wp:posOffset>
            </wp:positionV>
            <wp:extent cx="268605" cy="624205"/>
            <wp:effectExtent l="0" t="0" r="0" b="0"/>
            <wp:wrapSquare wrapText="bothSides"/>
            <wp:docPr id="1498099819" name="Picture 1498099819" descr="Form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" name="Picture 15458" descr="Forma&#10;&#10;Descripción generada automáticamente con confianza baja"/>
                    <pic:cNvPicPr/>
                  </pic:nvPicPr>
                  <pic:blipFill>
                    <a:blip r:embed="rId5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alphaModFix am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E4EAD" w14:textId="27C82CE2" w:rsidR="00F734D7" w:rsidRPr="00EF55C9" w:rsidRDefault="00446B95" w:rsidP="00AB51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eastAsia="es-MX"/>
        </w:rPr>
        <w:t>APLICACIONES WEB ESCALABLES</w:t>
      </w:r>
    </w:p>
    <w:p w14:paraId="036D0204" w14:textId="77777777" w:rsidR="00F734D7" w:rsidRPr="00EF55C9" w:rsidRDefault="00F734D7" w:rsidP="00F73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  <w:lang w:eastAsia="es-MX"/>
        </w:rPr>
      </w:pPr>
    </w:p>
    <w:p w14:paraId="07F30BA7" w14:textId="77777777" w:rsidR="00F734D7" w:rsidRPr="00EF55C9" w:rsidRDefault="002F6A43" w:rsidP="00F73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  <w:lang w:eastAsia="es-MX"/>
        </w:rPr>
      </w:pPr>
      <w:r w:rsidRPr="00EF55C9">
        <w:rPr>
          <w:rFonts w:ascii="Times New Roman" w:eastAsia="Calibri" w:hAnsi="Times New Roman" w:cs="Times New Roman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41D9BBE" wp14:editId="2EECB3FF">
                <wp:simplePos x="0" y="0"/>
                <wp:positionH relativeFrom="page">
                  <wp:posOffset>0</wp:posOffset>
                </wp:positionH>
                <wp:positionV relativeFrom="page">
                  <wp:posOffset>2286000</wp:posOffset>
                </wp:positionV>
                <wp:extent cx="7753813" cy="7187565"/>
                <wp:effectExtent l="0" t="0" r="0" b="0"/>
                <wp:wrapNone/>
                <wp:docPr id="4" name="Group 15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813" cy="7187565"/>
                          <a:chOff x="-189404" y="-567078"/>
                          <a:chExt cx="7754340" cy="7187667"/>
                        </a:xfrm>
                      </wpg:grpSpPr>
                      <wps:wsp>
                        <wps:cNvPr id="5" name="Shape 6"/>
                        <wps:cNvSpPr/>
                        <wps:spPr>
                          <a:xfrm>
                            <a:off x="137189" y="-567078"/>
                            <a:ext cx="7163283" cy="7187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3283" h="7187667">
                                <a:moveTo>
                                  <a:pt x="3334991" y="11808"/>
                                </a:moveTo>
                                <a:cubicBezTo>
                                  <a:pt x="3352296" y="12468"/>
                                  <a:pt x="3369774" y="14589"/>
                                  <a:pt x="3387141" y="18308"/>
                                </a:cubicBezTo>
                                <a:cubicBezTo>
                                  <a:pt x="3471177" y="35854"/>
                                  <a:pt x="3618508" y="112137"/>
                                  <a:pt x="3698426" y="157145"/>
                                </a:cubicBezTo>
                                <a:cubicBezTo>
                                  <a:pt x="3879004" y="258831"/>
                                  <a:pt x="4171835" y="355254"/>
                                  <a:pt x="4393136" y="355254"/>
                                </a:cubicBezTo>
                                <a:cubicBezTo>
                                  <a:pt x="4383833" y="466630"/>
                                  <a:pt x="4220183" y="551304"/>
                                  <a:pt x="4102746" y="551304"/>
                                </a:cubicBezTo>
                                <a:cubicBezTo>
                                  <a:pt x="4138130" y="575869"/>
                                  <a:pt x="4174734" y="569155"/>
                                  <a:pt x="4231622" y="625606"/>
                                </a:cubicBezTo>
                                <a:cubicBezTo>
                                  <a:pt x="4373767" y="766579"/>
                                  <a:pt x="4303457" y="899923"/>
                                  <a:pt x="4559989" y="899923"/>
                                </a:cubicBezTo>
                                <a:cubicBezTo>
                                  <a:pt x="4559989" y="1032810"/>
                                  <a:pt x="4419979" y="1059967"/>
                                  <a:pt x="4327707" y="1081480"/>
                                </a:cubicBezTo>
                                <a:cubicBezTo>
                                  <a:pt x="4327707" y="1228097"/>
                                  <a:pt x="4468784" y="1277530"/>
                                  <a:pt x="4589119" y="1277530"/>
                                </a:cubicBezTo>
                                <a:cubicBezTo>
                                  <a:pt x="4580273" y="1315519"/>
                                  <a:pt x="4542755" y="1352441"/>
                                  <a:pt x="4510878" y="1373648"/>
                                </a:cubicBezTo>
                                <a:cubicBezTo>
                                  <a:pt x="4366293" y="1470071"/>
                                  <a:pt x="4221556" y="1406907"/>
                                  <a:pt x="4102746" y="1379293"/>
                                </a:cubicBezTo>
                                <a:cubicBezTo>
                                  <a:pt x="4114185" y="1403093"/>
                                  <a:pt x="4115557" y="1421096"/>
                                  <a:pt x="4130046" y="1446270"/>
                                </a:cubicBezTo>
                                <a:cubicBezTo>
                                  <a:pt x="4141790" y="1466256"/>
                                  <a:pt x="4150026" y="1481055"/>
                                  <a:pt x="4166040" y="1497532"/>
                                </a:cubicBezTo>
                                <a:cubicBezTo>
                                  <a:pt x="4203864" y="1536437"/>
                                  <a:pt x="4219268" y="1550627"/>
                                  <a:pt x="4269446" y="1575495"/>
                                </a:cubicBezTo>
                                <a:cubicBezTo>
                                  <a:pt x="4360345" y="1620503"/>
                                  <a:pt x="4470920" y="1618977"/>
                                  <a:pt x="4568377" y="1583734"/>
                                </a:cubicBezTo>
                                <a:cubicBezTo>
                                  <a:pt x="4692067" y="1538878"/>
                                  <a:pt x="4770918" y="1423232"/>
                                  <a:pt x="4851447" y="1322079"/>
                                </a:cubicBezTo>
                                <a:cubicBezTo>
                                  <a:pt x="4899490" y="1261663"/>
                                  <a:pt x="4967816" y="1182174"/>
                                  <a:pt x="5028670" y="1136251"/>
                                </a:cubicBezTo>
                                <a:cubicBezTo>
                                  <a:pt x="5068629" y="1106348"/>
                                  <a:pt x="5096082" y="1091549"/>
                                  <a:pt x="5143210" y="1069274"/>
                                </a:cubicBezTo>
                                <a:cubicBezTo>
                                  <a:pt x="5214739" y="1035403"/>
                                  <a:pt x="5353529" y="1018011"/>
                                  <a:pt x="5465629" y="1032505"/>
                                </a:cubicBezTo>
                                <a:cubicBezTo>
                                  <a:pt x="5569797" y="1045931"/>
                                  <a:pt x="5665577" y="1071562"/>
                                  <a:pt x="5748393" y="1112755"/>
                                </a:cubicBezTo>
                                <a:cubicBezTo>
                                  <a:pt x="5842800" y="1159747"/>
                                  <a:pt x="5885810" y="1199110"/>
                                  <a:pt x="5955815" y="1268375"/>
                                </a:cubicBezTo>
                                <a:cubicBezTo>
                                  <a:pt x="6215550" y="1525148"/>
                                  <a:pt x="6232936" y="2031064"/>
                                  <a:pt x="6315600" y="2361069"/>
                                </a:cubicBezTo>
                                <a:cubicBezTo>
                                  <a:pt x="6340765" y="2461611"/>
                                  <a:pt x="6362575" y="2558187"/>
                                  <a:pt x="6388197" y="2651711"/>
                                </a:cubicBezTo>
                                <a:cubicBezTo>
                                  <a:pt x="6415345" y="2750880"/>
                                  <a:pt x="6438527" y="2838607"/>
                                  <a:pt x="6466285" y="2936555"/>
                                </a:cubicBezTo>
                                <a:cubicBezTo>
                                  <a:pt x="6493891" y="3033589"/>
                                  <a:pt x="6519513" y="3123604"/>
                                  <a:pt x="6550321" y="3215755"/>
                                </a:cubicBezTo>
                                <a:lnTo>
                                  <a:pt x="6643661" y="3485496"/>
                                </a:lnTo>
                                <a:lnTo>
                                  <a:pt x="6115956" y="2982174"/>
                                </a:lnTo>
                                <a:cubicBezTo>
                                  <a:pt x="6097959" y="2960814"/>
                                  <a:pt x="6067456" y="2917179"/>
                                  <a:pt x="6048392" y="2904364"/>
                                </a:cubicBezTo>
                                <a:cubicBezTo>
                                  <a:pt x="6120227" y="3213009"/>
                                  <a:pt x="6212957" y="3515552"/>
                                  <a:pt x="6312550" y="3816721"/>
                                </a:cubicBezTo>
                                <a:cubicBezTo>
                                  <a:pt x="6348543" y="3926112"/>
                                  <a:pt x="6443408" y="4117433"/>
                                  <a:pt x="6501669" y="4215840"/>
                                </a:cubicBezTo>
                                <a:lnTo>
                                  <a:pt x="6723580" y="4574833"/>
                                </a:lnTo>
                                <a:cubicBezTo>
                                  <a:pt x="6675538" y="4549354"/>
                                  <a:pt x="6627038" y="4520061"/>
                                  <a:pt x="6578385" y="4495039"/>
                                </a:cubicBezTo>
                                <a:cubicBezTo>
                                  <a:pt x="6517378" y="4463458"/>
                                  <a:pt x="6283724" y="4315314"/>
                                  <a:pt x="6242697" y="4278851"/>
                                </a:cubicBezTo>
                                <a:cubicBezTo>
                                  <a:pt x="6221345" y="4259779"/>
                                  <a:pt x="6209296" y="4241624"/>
                                  <a:pt x="6186419" y="4226214"/>
                                </a:cubicBezTo>
                                <a:cubicBezTo>
                                  <a:pt x="6194197" y="4260084"/>
                                  <a:pt x="6223175" y="4311653"/>
                                  <a:pt x="6236139" y="4343386"/>
                                </a:cubicBezTo>
                                <a:lnTo>
                                  <a:pt x="6607363" y="5097684"/>
                                </a:lnTo>
                                <a:cubicBezTo>
                                  <a:pt x="6701312" y="5279545"/>
                                  <a:pt x="6865267" y="5523502"/>
                                  <a:pt x="6989110" y="5681867"/>
                                </a:cubicBezTo>
                                <a:cubicBezTo>
                                  <a:pt x="7037458" y="5743963"/>
                                  <a:pt x="7130339" y="5826654"/>
                                  <a:pt x="7137356" y="5853049"/>
                                </a:cubicBezTo>
                                <a:cubicBezTo>
                                  <a:pt x="7120121" y="5844810"/>
                                  <a:pt x="7064453" y="5838402"/>
                                  <a:pt x="7042033" y="5832147"/>
                                </a:cubicBezTo>
                                <a:cubicBezTo>
                                  <a:pt x="6807616" y="5766847"/>
                                  <a:pt x="6587231" y="5595818"/>
                                  <a:pt x="6416870" y="5426316"/>
                                </a:cubicBezTo>
                                <a:lnTo>
                                  <a:pt x="6106500" y="5054049"/>
                                </a:lnTo>
                                <a:cubicBezTo>
                                  <a:pt x="6119769" y="5110805"/>
                                  <a:pt x="6151340" y="5171375"/>
                                  <a:pt x="6176658" y="5223705"/>
                                </a:cubicBezTo>
                                <a:cubicBezTo>
                                  <a:pt x="6186267" y="5243691"/>
                                  <a:pt x="6192520" y="5254676"/>
                                  <a:pt x="6199840" y="5272985"/>
                                </a:cubicBezTo>
                                <a:lnTo>
                                  <a:pt x="6297603" y="5480172"/>
                                </a:lnTo>
                                <a:cubicBezTo>
                                  <a:pt x="6332682" y="5550354"/>
                                  <a:pt x="6361507" y="5615195"/>
                                  <a:pt x="6401009" y="5681867"/>
                                </a:cubicBezTo>
                                <a:lnTo>
                                  <a:pt x="6520276" y="5867543"/>
                                </a:lnTo>
                                <a:cubicBezTo>
                                  <a:pt x="6410617" y="5841911"/>
                                  <a:pt x="6180776" y="5660050"/>
                                  <a:pt x="6085758" y="5583308"/>
                                </a:cubicBezTo>
                                <a:cubicBezTo>
                                  <a:pt x="5974422" y="5493446"/>
                                  <a:pt x="5871016" y="5388631"/>
                                  <a:pt x="5782709" y="5276188"/>
                                </a:cubicBezTo>
                                <a:cubicBezTo>
                                  <a:pt x="5765780" y="5254676"/>
                                  <a:pt x="5755866" y="5240030"/>
                                  <a:pt x="5739395" y="5218060"/>
                                </a:cubicBezTo>
                                <a:cubicBezTo>
                                  <a:pt x="5719872" y="5192124"/>
                                  <a:pt x="5679913" y="5113246"/>
                                  <a:pt x="5649105" y="5105007"/>
                                </a:cubicBezTo>
                                <a:cubicBezTo>
                                  <a:pt x="5639039" y="5226146"/>
                                  <a:pt x="5568882" y="5291750"/>
                                  <a:pt x="5569034" y="5417161"/>
                                </a:cubicBezTo>
                                <a:cubicBezTo>
                                  <a:pt x="5569491" y="5642199"/>
                                  <a:pt x="5646665" y="5644030"/>
                                  <a:pt x="5663594" y="5707804"/>
                                </a:cubicBezTo>
                                <a:cubicBezTo>
                                  <a:pt x="5671220" y="5705667"/>
                                  <a:pt x="5830751" y="5609245"/>
                                  <a:pt x="5851952" y="5759372"/>
                                </a:cubicBezTo>
                                <a:cubicBezTo>
                                  <a:pt x="5863848" y="5843437"/>
                                  <a:pt x="5794301" y="5925214"/>
                                  <a:pt x="5760136" y="5971289"/>
                                </a:cubicBezTo>
                                <a:cubicBezTo>
                                  <a:pt x="5716517" y="6030028"/>
                                  <a:pt x="5662679" y="6083274"/>
                                  <a:pt x="5614637" y="6138046"/>
                                </a:cubicBezTo>
                                <a:cubicBezTo>
                                  <a:pt x="5588099" y="6168102"/>
                                  <a:pt x="5487743" y="6270323"/>
                                  <a:pt x="5460290" y="6288783"/>
                                </a:cubicBezTo>
                                <a:lnTo>
                                  <a:pt x="5545394" y="6407177"/>
                                </a:lnTo>
                                <a:cubicBezTo>
                                  <a:pt x="5564001" y="6432045"/>
                                  <a:pt x="5616772" y="6508024"/>
                                  <a:pt x="5634616" y="6521145"/>
                                </a:cubicBezTo>
                                <a:cubicBezTo>
                                  <a:pt x="5654596" y="6515805"/>
                                  <a:pt x="5665882" y="6502989"/>
                                  <a:pt x="5683879" y="6490631"/>
                                </a:cubicBezTo>
                                <a:cubicBezTo>
                                  <a:pt x="5731464" y="6457981"/>
                                  <a:pt x="5778439" y="6431435"/>
                                  <a:pt x="5834717" y="6409007"/>
                                </a:cubicBezTo>
                                <a:cubicBezTo>
                                  <a:pt x="5913873" y="6377426"/>
                                  <a:pt x="5990131" y="6351947"/>
                                  <a:pt x="6096130" y="6379104"/>
                                </a:cubicBezTo>
                                <a:cubicBezTo>
                                  <a:pt x="6255966" y="6419839"/>
                                  <a:pt x="6379962" y="6562186"/>
                                  <a:pt x="6338782" y="6739012"/>
                                </a:cubicBezTo>
                                <a:cubicBezTo>
                                  <a:pt x="6470861" y="6736113"/>
                                  <a:pt x="6913767" y="6571339"/>
                                  <a:pt x="7109903" y="6882731"/>
                                </a:cubicBezTo>
                                <a:cubicBezTo>
                                  <a:pt x="7156343" y="6956422"/>
                                  <a:pt x="7163283" y="7047621"/>
                                  <a:pt x="7149213" y="7139164"/>
                                </a:cubicBezTo>
                                <a:lnTo>
                                  <a:pt x="7139151" y="7187667"/>
                                </a:lnTo>
                                <a:lnTo>
                                  <a:pt x="27232" y="7187667"/>
                                </a:lnTo>
                                <a:lnTo>
                                  <a:pt x="16565" y="7143146"/>
                                </a:lnTo>
                                <a:cubicBezTo>
                                  <a:pt x="0" y="7042019"/>
                                  <a:pt x="8979" y="6945306"/>
                                  <a:pt x="61711" y="6872814"/>
                                </a:cubicBezTo>
                                <a:cubicBezTo>
                                  <a:pt x="172135" y="6721161"/>
                                  <a:pt x="343106" y="6674476"/>
                                  <a:pt x="544122" y="6696598"/>
                                </a:cubicBezTo>
                                <a:lnTo>
                                  <a:pt x="828381" y="6739012"/>
                                </a:lnTo>
                                <a:cubicBezTo>
                                  <a:pt x="823500" y="6681341"/>
                                  <a:pt x="812672" y="6658761"/>
                                  <a:pt x="831126" y="6596513"/>
                                </a:cubicBezTo>
                                <a:cubicBezTo>
                                  <a:pt x="854309" y="6518093"/>
                                  <a:pt x="905859" y="6468356"/>
                                  <a:pt x="970526" y="6423654"/>
                                </a:cubicBezTo>
                                <a:cubicBezTo>
                                  <a:pt x="1119534" y="6320823"/>
                                  <a:pt x="1310636" y="6383528"/>
                                  <a:pt x="1444088" y="6464389"/>
                                </a:cubicBezTo>
                                <a:cubicBezTo>
                                  <a:pt x="1476116" y="6483766"/>
                                  <a:pt x="1502959" y="6512601"/>
                                  <a:pt x="1539868" y="6521145"/>
                                </a:cubicBezTo>
                                <a:cubicBezTo>
                                  <a:pt x="1567168" y="6480561"/>
                                  <a:pt x="1595994" y="6443793"/>
                                  <a:pt x="1625887" y="6403972"/>
                                </a:cubicBezTo>
                                <a:cubicBezTo>
                                  <a:pt x="1647697" y="6374984"/>
                                  <a:pt x="1698942" y="6315483"/>
                                  <a:pt x="1706873" y="6281613"/>
                                </a:cubicBezTo>
                                <a:cubicBezTo>
                                  <a:pt x="1657458" y="6248506"/>
                                  <a:pt x="1626802" y="6204718"/>
                                  <a:pt x="1585318" y="6163372"/>
                                </a:cubicBezTo>
                                <a:cubicBezTo>
                                  <a:pt x="1571439" y="6149488"/>
                                  <a:pt x="1562745" y="6141097"/>
                                  <a:pt x="1548866" y="6127214"/>
                                </a:cubicBezTo>
                                <a:cubicBezTo>
                                  <a:pt x="1477489" y="6055812"/>
                                  <a:pt x="1287759" y="5872425"/>
                                  <a:pt x="1318720" y="5755710"/>
                                </a:cubicBezTo>
                                <a:cubicBezTo>
                                  <a:pt x="1354866" y="5619315"/>
                                  <a:pt x="1440275" y="5690868"/>
                                  <a:pt x="1503569" y="5707804"/>
                                </a:cubicBezTo>
                                <a:cubicBezTo>
                                  <a:pt x="1534377" y="5661728"/>
                                  <a:pt x="1558170" y="5639758"/>
                                  <a:pt x="1577234" y="5577968"/>
                                </a:cubicBezTo>
                                <a:cubicBezTo>
                                  <a:pt x="1656085" y="5320891"/>
                                  <a:pt x="1533310" y="5281070"/>
                                  <a:pt x="1518058" y="5097684"/>
                                </a:cubicBezTo>
                                <a:cubicBezTo>
                                  <a:pt x="1467575" y="5134758"/>
                                  <a:pt x="1276625" y="5541505"/>
                                  <a:pt x="646917" y="5874866"/>
                                </a:cubicBezTo>
                                <a:cubicBezTo>
                                  <a:pt x="655001" y="5844200"/>
                                  <a:pt x="692520" y="5807584"/>
                                  <a:pt x="710822" y="5779053"/>
                                </a:cubicBezTo>
                                <a:cubicBezTo>
                                  <a:pt x="794217" y="5648913"/>
                                  <a:pt x="855834" y="5506719"/>
                                  <a:pt x="925229" y="5368797"/>
                                </a:cubicBezTo>
                                <a:cubicBezTo>
                                  <a:pt x="953902" y="5311585"/>
                                  <a:pt x="1056087" y="5097531"/>
                                  <a:pt x="1067983" y="5046878"/>
                                </a:cubicBezTo>
                                <a:cubicBezTo>
                                  <a:pt x="1053189" y="5057558"/>
                                  <a:pt x="1030007" y="5095090"/>
                                  <a:pt x="1017196" y="5112177"/>
                                </a:cubicBezTo>
                                <a:cubicBezTo>
                                  <a:pt x="1000571" y="5134300"/>
                                  <a:pt x="985015" y="5156270"/>
                                  <a:pt x="967323" y="5178545"/>
                                </a:cubicBezTo>
                                <a:cubicBezTo>
                                  <a:pt x="881304" y="5286411"/>
                                  <a:pt x="789947" y="5386495"/>
                                  <a:pt x="692367" y="5484596"/>
                                </a:cubicBezTo>
                                <a:lnTo>
                                  <a:pt x="571117" y="5588496"/>
                                </a:lnTo>
                                <a:cubicBezTo>
                                  <a:pt x="381997" y="5736945"/>
                                  <a:pt x="267763" y="5797514"/>
                                  <a:pt x="29836" y="5853049"/>
                                </a:cubicBezTo>
                                <a:lnTo>
                                  <a:pt x="182201" y="5678663"/>
                                </a:lnTo>
                                <a:cubicBezTo>
                                  <a:pt x="350579" y="5463085"/>
                                  <a:pt x="486776" y="5229503"/>
                                  <a:pt x="620227" y="4991038"/>
                                </a:cubicBezTo>
                                <a:cubicBezTo>
                                  <a:pt x="640664" y="4954422"/>
                                  <a:pt x="653018" y="4921467"/>
                                  <a:pt x="673608" y="4884699"/>
                                </a:cubicBezTo>
                                <a:cubicBezTo>
                                  <a:pt x="730649" y="4782783"/>
                                  <a:pt x="780186" y="4671408"/>
                                  <a:pt x="833261" y="4565221"/>
                                </a:cubicBezTo>
                                <a:cubicBezTo>
                                  <a:pt x="843938" y="4543861"/>
                                  <a:pt x="848513" y="4529520"/>
                                  <a:pt x="857511" y="4509534"/>
                                </a:cubicBezTo>
                                <a:cubicBezTo>
                                  <a:pt x="887100" y="4442861"/>
                                  <a:pt x="967170" y="4292124"/>
                                  <a:pt x="980744" y="4233385"/>
                                </a:cubicBezTo>
                                <a:cubicBezTo>
                                  <a:pt x="901283" y="4286784"/>
                                  <a:pt x="877949" y="4325689"/>
                                  <a:pt x="727141" y="4415399"/>
                                </a:cubicBezTo>
                                <a:cubicBezTo>
                                  <a:pt x="663237" y="4453389"/>
                                  <a:pt x="508738" y="4554084"/>
                                  <a:pt x="450782" y="4567509"/>
                                </a:cubicBezTo>
                                <a:cubicBezTo>
                                  <a:pt x="457950" y="4541267"/>
                                  <a:pt x="750628" y="4139251"/>
                                  <a:pt x="860104" y="3807720"/>
                                </a:cubicBezTo>
                                <a:cubicBezTo>
                                  <a:pt x="885879" y="3729605"/>
                                  <a:pt x="1110078" y="3008415"/>
                                  <a:pt x="1118771" y="2904364"/>
                                </a:cubicBezTo>
                                <a:lnTo>
                                  <a:pt x="979067" y="3062424"/>
                                </a:lnTo>
                                <a:cubicBezTo>
                                  <a:pt x="928889" y="3112009"/>
                                  <a:pt x="888015" y="3161441"/>
                                  <a:pt x="831431" y="3205228"/>
                                </a:cubicBezTo>
                                <a:cubicBezTo>
                                  <a:pt x="803826" y="3226588"/>
                                  <a:pt x="778661" y="3255270"/>
                                  <a:pt x="753953" y="3280292"/>
                                </a:cubicBezTo>
                                <a:lnTo>
                                  <a:pt x="523532" y="3485496"/>
                                </a:lnTo>
                                <a:cubicBezTo>
                                  <a:pt x="528565" y="3463526"/>
                                  <a:pt x="531615" y="3463831"/>
                                  <a:pt x="540004" y="3443845"/>
                                </a:cubicBezTo>
                                <a:cubicBezTo>
                                  <a:pt x="546714" y="3428130"/>
                                  <a:pt x="549002" y="3418366"/>
                                  <a:pt x="555560" y="3401278"/>
                                </a:cubicBezTo>
                                <a:lnTo>
                                  <a:pt x="640512" y="3144964"/>
                                </a:lnTo>
                                <a:cubicBezTo>
                                  <a:pt x="735682" y="2845930"/>
                                  <a:pt x="862087" y="2372206"/>
                                  <a:pt x="914400" y="2060967"/>
                                </a:cubicBezTo>
                                <a:cubicBezTo>
                                  <a:pt x="937277" y="1925639"/>
                                  <a:pt x="955579" y="1802669"/>
                                  <a:pt x="989590" y="1678478"/>
                                </a:cubicBezTo>
                                <a:cubicBezTo>
                                  <a:pt x="1044191" y="1479072"/>
                                  <a:pt x="1085523" y="1400804"/>
                                  <a:pt x="1195487" y="1259984"/>
                                </a:cubicBezTo>
                                <a:lnTo>
                                  <a:pt x="1253595" y="1201855"/>
                                </a:lnTo>
                                <a:cubicBezTo>
                                  <a:pt x="1386437" y="1097956"/>
                                  <a:pt x="1503417" y="1037387"/>
                                  <a:pt x="1706720" y="1037845"/>
                                </a:cubicBezTo>
                                <a:cubicBezTo>
                                  <a:pt x="1996653" y="1038303"/>
                                  <a:pt x="2183790" y="1174699"/>
                                  <a:pt x="2343627" y="1308805"/>
                                </a:cubicBezTo>
                                <a:cubicBezTo>
                                  <a:pt x="2413937" y="1367697"/>
                                  <a:pt x="2524816" y="1487768"/>
                                  <a:pt x="2582162" y="1527589"/>
                                </a:cubicBezTo>
                                <a:cubicBezTo>
                                  <a:pt x="2671231" y="1589379"/>
                                  <a:pt x="2804835" y="1623249"/>
                                  <a:pt x="2941337" y="1590142"/>
                                </a:cubicBezTo>
                                <a:cubicBezTo>
                                  <a:pt x="3346877" y="1491735"/>
                                  <a:pt x="3370974" y="968426"/>
                                  <a:pt x="2965587" y="846372"/>
                                </a:cubicBezTo>
                                <a:cubicBezTo>
                                  <a:pt x="2801937" y="797092"/>
                                  <a:pt x="2694566" y="852627"/>
                                  <a:pt x="2585365" y="878106"/>
                                </a:cubicBezTo>
                                <a:cubicBezTo>
                                  <a:pt x="2573164" y="852780"/>
                                  <a:pt x="2569961" y="822571"/>
                                  <a:pt x="2570266" y="783514"/>
                                </a:cubicBezTo>
                                <a:cubicBezTo>
                                  <a:pt x="2571181" y="672444"/>
                                  <a:pt x="2658572" y="652610"/>
                                  <a:pt x="2766859" y="652915"/>
                                </a:cubicBezTo>
                                <a:cubicBezTo>
                                  <a:pt x="2911901" y="653526"/>
                                  <a:pt x="3057249" y="652915"/>
                                  <a:pt x="3202444" y="652915"/>
                                </a:cubicBezTo>
                                <a:cubicBezTo>
                                  <a:pt x="3184142" y="637201"/>
                                  <a:pt x="3174839" y="637659"/>
                                  <a:pt x="3147081" y="628504"/>
                                </a:cubicBezTo>
                                <a:lnTo>
                                  <a:pt x="2639203" y="439320"/>
                                </a:lnTo>
                                <a:cubicBezTo>
                                  <a:pt x="2520545" y="393702"/>
                                  <a:pt x="2374740" y="340761"/>
                                  <a:pt x="2374740" y="551304"/>
                                </a:cubicBezTo>
                                <a:cubicBezTo>
                                  <a:pt x="2337984" y="524301"/>
                                  <a:pt x="2191874" y="186210"/>
                                  <a:pt x="2498126" y="57213"/>
                                </a:cubicBezTo>
                                <a:cubicBezTo>
                                  <a:pt x="2634017" y="0"/>
                                  <a:pt x="2792481" y="80861"/>
                                  <a:pt x="2952471" y="125869"/>
                                </a:cubicBezTo>
                                <a:lnTo>
                                  <a:pt x="3093548" y="166299"/>
                                </a:lnTo>
                                <a:cubicBezTo>
                                  <a:pt x="3101155" y="74186"/>
                                  <a:pt x="3213855" y="7187"/>
                                  <a:pt x="3334991" y="118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7"/>
                        <wps:cNvSpPr/>
                        <wps:spPr>
                          <a:xfrm>
                            <a:off x="2840066" y="2096722"/>
                            <a:ext cx="274529" cy="61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29" h="611798">
                                <a:moveTo>
                                  <a:pt x="186985" y="0"/>
                                </a:moveTo>
                                <a:lnTo>
                                  <a:pt x="274529" y="0"/>
                                </a:lnTo>
                                <a:lnTo>
                                  <a:pt x="274529" y="108949"/>
                                </a:lnTo>
                                <a:lnTo>
                                  <a:pt x="273156" y="103441"/>
                                </a:lnTo>
                                <a:lnTo>
                                  <a:pt x="271326" y="103441"/>
                                </a:lnTo>
                                <a:cubicBezTo>
                                  <a:pt x="262327" y="139752"/>
                                  <a:pt x="253176" y="186132"/>
                                  <a:pt x="243263" y="221529"/>
                                </a:cubicBezTo>
                                <a:lnTo>
                                  <a:pt x="206964" y="351364"/>
                                </a:lnTo>
                                <a:lnTo>
                                  <a:pt x="274529" y="351364"/>
                                </a:lnTo>
                                <a:lnTo>
                                  <a:pt x="274529" y="454806"/>
                                </a:lnTo>
                                <a:lnTo>
                                  <a:pt x="186985" y="454806"/>
                                </a:lnTo>
                                <a:lnTo>
                                  <a:pt x="143365" y="611798"/>
                                </a:lnTo>
                                <a:lnTo>
                                  <a:pt x="0" y="611798"/>
                                </a:lnTo>
                                <a:lnTo>
                                  <a:pt x="186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" name="Shape 8"/>
                        <wps:cNvSpPr/>
                        <wps:spPr>
                          <a:xfrm>
                            <a:off x="2291924" y="2096722"/>
                            <a:ext cx="500100" cy="621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100" h="621867">
                                <a:moveTo>
                                  <a:pt x="0" y="0"/>
                                </a:moveTo>
                                <a:lnTo>
                                  <a:pt x="138942" y="0"/>
                                </a:lnTo>
                                <a:lnTo>
                                  <a:pt x="138942" y="352127"/>
                                </a:lnTo>
                                <a:cubicBezTo>
                                  <a:pt x="138942" y="457551"/>
                                  <a:pt x="178749" y="511103"/>
                                  <a:pt x="249669" y="511103"/>
                                </a:cubicBezTo>
                                <a:cubicBezTo>
                                  <a:pt x="322114" y="511103"/>
                                  <a:pt x="362073" y="460145"/>
                                  <a:pt x="362073" y="352127"/>
                                </a:cubicBezTo>
                                <a:lnTo>
                                  <a:pt x="362073" y="0"/>
                                </a:lnTo>
                                <a:lnTo>
                                  <a:pt x="500100" y="0"/>
                                </a:lnTo>
                                <a:lnTo>
                                  <a:pt x="500100" y="343125"/>
                                </a:lnTo>
                                <a:cubicBezTo>
                                  <a:pt x="500100" y="531852"/>
                                  <a:pt x="404777" y="621867"/>
                                  <a:pt x="245093" y="621867"/>
                                </a:cubicBezTo>
                                <a:cubicBezTo>
                                  <a:pt x="90747" y="621867"/>
                                  <a:pt x="0" y="536429"/>
                                  <a:pt x="0" y="3412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9"/>
                        <wps:cNvSpPr/>
                        <wps:spPr>
                          <a:xfrm>
                            <a:off x="3969904" y="2096722"/>
                            <a:ext cx="382053" cy="61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053" h="611798">
                                <a:moveTo>
                                  <a:pt x="0" y="0"/>
                                </a:moveTo>
                                <a:lnTo>
                                  <a:pt x="138789" y="0"/>
                                </a:lnTo>
                                <a:lnTo>
                                  <a:pt x="138789" y="495693"/>
                                </a:lnTo>
                                <a:lnTo>
                                  <a:pt x="382053" y="495693"/>
                                </a:lnTo>
                                <a:lnTo>
                                  <a:pt x="382053" y="611798"/>
                                </a:lnTo>
                                <a:lnTo>
                                  <a:pt x="0" y="6117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44" name="Shape 10"/>
                        <wps:cNvSpPr/>
                        <wps:spPr>
                          <a:xfrm>
                            <a:off x="3114595" y="2096722"/>
                            <a:ext cx="283527" cy="61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27" h="611798">
                                <a:moveTo>
                                  <a:pt x="0" y="0"/>
                                </a:moveTo>
                                <a:lnTo>
                                  <a:pt x="93949" y="0"/>
                                </a:lnTo>
                                <a:lnTo>
                                  <a:pt x="283527" y="611798"/>
                                </a:lnTo>
                                <a:lnTo>
                                  <a:pt x="134824" y="611798"/>
                                </a:lnTo>
                                <a:lnTo>
                                  <a:pt x="87544" y="454806"/>
                                </a:lnTo>
                                <a:lnTo>
                                  <a:pt x="0" y="454806"/>
                                </a:lnTo>
                                <a:lnTo>
                                  <a:pt x="0" y="351364"/>
                                </a:lnTo>
                                <a:lnTo>
                                  <a:pt x="67564" y="351364"/>
                                </a:lnTo>
                                <a:lnTo>
                                  <a:pt x="29435" y="221529"/>
                                </a:lnTo>
                                <a:cubicBezTo>
                                  <a:pt x="24021" y="203373"/>
                                  <a:pt x="18569" y="182929"/>
                                  <a:pt x="13345" y="162485"/>
                                </a:cubicBezTo>
                                <a:lnTo>
                                  <a:pt x="0" y="108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45" name="Shape 11"/>
                        <wps:cNvSpPr/>
                        <wps:spPr>
                          <a:xfrm>
                            <a:off x="4433553" y="2092144"/>
                            <a:ext cx="219699" cy="616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699" h="616376">
                                <a:moveTo>
                                  <a:pt x="186985" y="0"/>
                                </a:moveTo>
                                <a:lnTo>
                                  <a:pt x="219699" y="1685"/>
                                </a:lnTo>
                                <a:lnTo>
                                  <a:pt x="219699" y="107753"/>
                                </a:lnTo>
                                <a:lnTo>
                                  <a:pt x="194306" y="104357"/>
                                </a:lnTo>
                                <a:cubicBezTo>
                                  <a:pt x="166090" y="104357"/>
                                  <a:pt x="147025" y="107103"/>
                                  <a:pt x="137112" y="109850"/>
                                </a:cubicBezTo>
                                <a:lnTo>
                                  <a:pt x="137112" y="290490"/>
                                </a:lnTo>
                                <a:cubicBezTo>
                                  <a:pt x="148856" y="293236"/>
                                  <a:pt x="163345" y="294152"/>
                                  <a:pt x="183324" y="294152"/>
                                </a:cubicBezTo>
                                <a:lnTo>
                                  <a:pt x="219699" y="289168"/>
                                </a:lnTo>
                                <a:lnTo>
                                  <a:pt x="219699" y="398040"/>
                                </a:lnTo>
                                <a:lnTo>
                                  <a:pt x="184240" y="400339"/>
                                </a:lnTo>
                                <a:cubicBezTo>
                                  <a:pt x="166090" y="400339"/>
                                  <a:pt x="149770" y="399424"/>
                                  <a:pt x="137112" y="397592"/>
                                </a:cubicBezTo>
                                <a:lnTo>
                                  <a:pt x="137112" y="616376"/>
                                </a:lnTo>
                                <a:lnTo>
                                  <a:pt x="0" y="616376"/>
                                </a:lnTo>
                                <a:lnTo>
                                  <a:pt x="0" y="12663"/>
                                </a:lnTo>
                                <a:cubicBezTo>
                                  <a:pt x="42704" y="5492"/>
                                  <a:pt x="102643" y="0"/>
                                  <a:pt x="1869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46" name="Shape 12"/>
                        <wps:cNvSpPr/>
                        <wps:spPr>
                          <a:xfrm>
                            <a:off x="3456231" y="2086652"/>
                            <a:ext cx="420181" cy="631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81" h="631937">
                                <a:moveTo>
                                  <a:pt x="239602" y="0"/>
                                </a:moveTo>
                                <a:cubicBezTo>
                                  <a:pt x="308540" y="0"/>
                                  <a:pt x="359328" y="14494"/>
                                  <a:pt x="395626" y="31887"/>
                                </a:cubicBezTo>
                                <a:lnTo>
                                  <a:pt x="364818" y="142499"/>
                                </a:lnTo>
                                <a:cubicBezTo>
                                  <a:pt x="340263" y="130751"/>
                                  <a:pt x="296796" y="113511"/>
                                  <a:pt x="236857" y="113511"/>
                                </a:cubicBezTo>
                                <a:cubicBezTo>
                                  <a:pt x="176918" y="113511"/>
                                  <a:pt x="147940" y="140820"/>
                                  <a:pt x="147940" y="172555"/>
                                </a:cubicBezTo>
                                <a:cubicBezTo>
                                  <a:pt x="147940" y="211612"/>
                                  <a:pt x="182409" y="228852"/>
                                  <a:pt x="261412" y="258756"/>
                                </a:cubicBezTo>
                                <a:cubicBezTo>
                                  <a:pt x="369394" y="298729"/>
                                  <a:pt x="420181" y="355026"/>
                                  <a:pt x="420181" y="441227"/>
                                </a:cubicBezTo>
                                <a:cubicBezTo>
                                  <a:pt x="420181" y="543905"/>
                                  <a:pt x="341178" y="631937"/>
                                  <a:pt x="173258" y="631937"/>
                                </a:cubicBezTo>
                                <a:cubicBezTo>
                                  <a:pt x="103406" y="631937"/>
                                  <a:pt x="34468" y="612866"/>
                                  <a:pt x="0" y="593795"/>
                                </a:cubicBezTo>
                                <a:lnTo>
                                  <a:pt x="28215" y="479369"/>
                                </a:lnTo>
                                <a:cubicBezTo>
                                  <a:pt x="65429" y="498440"/>
                                  <a:pt x="122470" y="517511"/>
                                  <a:pt x="181494" y="517511"/>
                                </a:cubicBezTo>
                                <a:cubicBezTo>
                                  <a:pt x="245093" y="517511"/>
                                  <a:pt x="278647" y="491117"/>
                                  <a:pt x="278647" y="451297"/>
                                </a:cubicBezTo>
                                <a:cubicBezTo>
                                  <a:pt x="278647" y="413155"/>
                                  <a:pt x="249516" y="391337"/>
                                  <a:pt x="176003" y="364943"/>
                                </a:cubicBezTo>
                                <a:cubicBezTo>
                                  <a:pt x="74428" y="329547"/>
                                  <a:pt x="8236" y="273250"/>
                                  <a:pt x="8236" y="184302"/>
                                </a:cubicBezTo>
                                <a:cubicBezTo>
                                  <a:pt x="8236" y="79946"/>
                                  <a:pt x="95322" y="0"/>
                                  <a:pt x="2396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47" name="Shape 13"/>
                        <wps:cNvSpPr/>
                        <wps:spPr>
                          <a:xfrm>
                            <a:off x="4653252" y="2093829"/>
                            <a:ext cx="219547" cy="396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47" h="396356">
                                <a:moveTo>
                                  <a:pt x="0" y="0"/>
                                </a:moveTo>
                                <a:lnTo>
                                  <a:pt x="26722" y="1376"/>
                                </a:lnTo>
                                <a:cubicBezTo>
                                  <a:pt x="81720" y="7498"/>
                                  <a:pt x="123614" y="22803"/>
                                  <a:pt x="154270" y="47289"/>
                                </a:cubicBezTo>
                                <a:cubicBezTo>
                                  <a:pt x="193161" y="78261"/>
                                  <a:pt x="219547" y="129067"/>
                                  <a:pt x="219547" y="189025"/>
                                </a:cubicBezTo>
                                <a:cubicBezTo>
                                  <a:pt x="219547" y="248832"/>
                                  <a:pt x="199567" y="299790"/>
                                  <a:pt x="163269" y="334118"/>
                                </a:cubicBezTo>
                                <a:cubicBezTo>
                                  <a:pt x="127923" y="367530"/>
                                  <a:pt x="79794" y="387126"/>
                                  <a:pt x="23452" y="394835"/>
                                </a:cubicBezTo>
                                <a:lnTo>
                                  <a:pt x="0" y="396356"/>
                                </a:lnTo>
                                <a:lnTo>
                                  <a:pt x="0" y="287483"/>
                                </a:lnTo>
                                <a:lnTo>
                                  <a:pt x="13226" y="285671"/>
                                </a:lnTo>
                                <a:cubicBezTo>
                                  <a:pt x="57022" y="272261"/>
                                  <a:pt x="82588" y="239564"/>
                                  <a:pt x="82588" y="192535"/>
                                </a:cubicBezTo>
                                <a:cubicBezTo>
                                  <a:pt x="82588" y="150426"/>
                                  <a:pt x="60625" y="120933"/>
                                  <a:pt x="20562" y="108818"/>
                                </a:cubicBezTo>
                                <a:lnTo>
                                  <a:pt x="0" y="106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48" name="Shape 14"/>
                        <wps:cNvSpPr/>
                        <wps:spPr>
                          <a:xfrm>
                            <a:off x="2328070" y="3315283"/>
                            <a:ext cx="77554" cy="17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54" h="172250">
                                <a:moveTo>
                                  <a:pt x="74123" y="0"/>
                                </a:moveTo>
                                <a:lnTo>
                                  <a:pt x="77554" y="829"/>
                                </a:lnTo>
                                <a:lnTo>
                                  <a:pt x="77554" y="24047"/>
                                </a:lnTo>
                                <a:lnTo>
                                  <a:pt x="59159" y="28330"/>
                                </a:lnTo>
                                <a:cubicBezTo>
                                  <a:pt x="40950" y="37713"/>
                                  <a:pt x="30655" y="59883"/>
                                  <a:pt x="30655" y="87117"/>
                                </a:cubicBezTo>
                                <a:cubicBezTo>
                                  <a:pt x="30655" y="112176"/>
                                  <a:pt x="39835" y="133974"/>
                                  <a:pt x="58066" y="143307"/>
                                </a:cubicBezTo>
                                <a:lnTo>
                                  <a:pt x="77554" y="147745"/>
                                </a:lnTo>
                                <a:lnTo>
                                  <a:pt x="77554" y="171363"/>
                                </a:lnTo>
                                <a:lnTo>
                                  <a:pt x="70767" y="172250"/>
                                </a:lnTo>
                                <a:cubicBezTo>
                                  <a:pt x="30961" y="172250"/>
                                  <a:pt x="305" y="138532"/>
                                  <a:pt x="305" y="88490"/>
                                </a:cubicBezTo>
                                <a:cubicBezTo>
                                  <a:pt x="0" y="33718"/>
                                  <a:pt x="34011" y="0"/>
                                  <a:pt x="741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49" name="Shape 15776"/>
                        <wps:cNvSpPr/>
                        <wps:spPr>
                          <a:xfrm>
                            <a:off x="2375045" y="2950798"/>
                            <a:ext cx="29893" cy="16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3" h="164774">
                                <a:moveTo>
                                  <a:pt x="0" y="0"/>
                                </a:moveTo>
                                <a:lnTo>
                                  <a:pt x="29893" y="0"/>
                                </a:lnTo>
                                <a:lnTo>
                                  <a:pt x="29893" y="164774"/>
                                </a:lnTo>
                                <a:lnTo>
                                  <a:pt x="0" y="164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50" name="Shape 16"/>
                        <wps:cNvSpPr/>
                        <wps:spPr>
                          <a:xfrm>
                            <a:off x="2184705" y="2946984"/>
                            <a:ext cx="141687" cy="16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87" h="168588">
                                <a:moveTo>
                                  <a:pt x="83426" y="0"/>
                                </a:moveTo>
                                <a:cubicBezTo>
                                  <a:pt x="106304" y="0"/>
                                  <a:pt x="141687" y="13731"/>
                                  <a:pt x="141687" y="70181"/>
                                </a:cubicBezTo>
                                <a:lnTo>
                                  <a:pt x="141687" y="168588"/>
                                </a:lnTo>
                                <a:lnTo>
                                  <a:pt x="111642" y="168588"/>
                                </a:lnTo>
                                <a:lnTo>
                                  <a:pt x="111642" y="73537"/>
                                </a:lnTo>
                                <a:cubicBezTo>
                                  <a:pt x="111642" y="46991"/>
                                  <a:pt x="101881" y="24869"/>
                                  <a:pt x="73513" y="24869"/>
                                </a:cubicBezTo>
                                <a:cubicBezTo>
                                  <a:pt x="53838" y="24869"/>
                                  <a:pt x="38587" y="38905"/>
                                  <a:pt x="33401" y="55535"/>
                                </a:cubicBezTo>
                                <a:cubicBezTo>
                                  <a:pt x="32028" y="59349"/>
                                  <a:pt x="31418" y="64384"/>
                                  <a:pt x="31418" y="69571"/>
                                </a:cubicBezTo>
                                <a:lnTo>
                                  <a:pt x="31418" y="168588"/>
                                </a:lnTo>
                                <a:lnTo>
                                  <a:pt x="1373" y="168588"/>
                                </a:lnTo>
                                <a:lnTo>
                                  <a:pt x="1373" y="48364"/>
                                </a:lnTo>
                                <a:cubicBezTo>
                                  <a:pt x="1373" y="31429"/>
                                  <a:pt x="1068" y="17392"/>
                                  <a:pt x="0" y="3814"/>
                                </a:cubicBezTo>
                                <a:lnTo>
                                  <a:pt x="26538" y="3814"/>
                                </a:lnTo>
                                <a:lnTo>
                                  <a:pt x="28368" y="30971"/>
                                </a:lnTo>
                                <a:lnTo>
                                  <a:pt x="28978" y="30971"/>
                                </a:lnTo>
                                <a:cubicBezTo>
                                  <a:pt x="37214" y="15410"/>
                                  <a:pt x="56278" y="0"/>
                                  <a:pt x="834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51" name="Shape 17"/>
                        <wps:cNvSpPr/>
                        <wps:spPr>
                          <a:xfrm>
                            <a:off x="2371232" y="2886109"/>
                            <a:ext cx="34392" cy="3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2" h="37074">
                                <a:moveTo>
                                  <a:pt x="18759" y="0"/>
                                </a:moveTo>
                                <a:cubicBezTo>
                                  <a:pt x="24402" y="0"/>
                                  <a:pt x="28978" y="2060"/>
                                  <a:pt x="32143" y="5435"/>
                                </a:cubicBezTo>
                                <a:lnTo>
                                  <a:pt x="34392" y="11532"/>
                                </a:lnTo>
                                <a:lnTo>
                                  <a:pt x="34392" y="25924"/>
                                </a:lnTo>
                                <a:lnTo>
                                  <a:pt x="32219" y="31753"/>
                                </a:lnTo>
                                <a:cubicBezTo>
                                  <a:pt x="28902" y="35053"/>
                                  <a:pt x="24021" y="37074"/>
                                  <a:pt x="17997" y="37074"/>
                                </a:cubicBezTo>
                                <a:cubicBezTo>
                                  <a:pt x="7473" y="37074"/>
                                  <a:pt x="0" y="28988"/>
                                  <a:pt x="0" y="18766"/>
                                </a:cubicBezTo>
                                <a:cubicBezTo>
                                  <a:pt x="0" y="8238"/>
                                  <a:pt x="7778" y="0"/>
                                  <a:pt x="187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52" name="Shape 18"/>
                        <wps:cNvSpPr/>
                        <wps:spPr>
                          <a:xfrm>
                            <a:off x="1966607" y="2886109"/>
                            <a:ext cx="169140" cy="23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40" h="233124">
                                <a:moveTo>
                                  <a:pt x="0" y="0"/>
                                </a:moveTo>
                                <a:lnTo>
                                  <a:pt x="30046" y="0"/>
                                </a:lnTo>
                                <a:lnTo>
                                  <a:pt x="30046" y="135786"/>
                                </a:lnTo>
                                <a:cubicBezTo>
                                  <a:pt x="30046" y="187201"/>
                                  <a:pt x="52771" y="209018"/>
                                  <a:pt x="83426" y="209018"/>
                                </a:cubicBezTo>
                                <a:cubicBezTo>
                                  <a:pt x="117437" y="209018"/>
                                  <a:pt x="139247" y="186591"/>
                                  <a:pt x="139247" y="135786"/>
                                </a:cubicBezTo>
                                <a:lnTo>
                                  <a:pt x="139247" y="0"/>
                                </a:lnTo>
                                <a:lnTo>
                                  <a:pt x="169140" y="0"/>
                                </a:lnTo>
                                <a:lnTo>
                                  <a:pt x="169140" y="133802"/>
                                </a:lnTo>
                                <a:cubicBezTo>
                                  <a:pt x="169140" y="204289"/>
                                  <a:pt x="132079" y="233124"/>
                                  <a:pt x="82359" y="233124"/>
                                </a:cubicBezTo>
                                <a:cubicBezTo>
                                  <a:pt x="35384" y="233124"/>
                                  <a:pt x="0" y="206272"/>
                                  <a:pt x="0" y="1351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53" name="Shape 19"/>
                        <wps:cNvSpPr/>
                        <wps:spPr>
                          <a:xfrm>
                            <a:off x="2520240" y="3316258"/>
                            <a:ext cx="72754" cy="1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4" h="169811">
                                <a:moveTo>
                                  <a:pt x="72754" y="0"/>
                                </a:moveTo>
                                <a:lnTo>
                                  <a:pt x="72754" y="21048"/>
                                </a:lnTo>
                                <a:lnTo>
                                  <a:pt x="55315" y="25224"/>
                                </a:lnTo>
                                <a:cubicBezTo>
                                  <a:pt x="38729" y="34049"/>
                                  <a:pt x="30808" y="53644"/>
                                  <a:pt x="28978" y="69207"/>
                                </a:cubicBezTo>
                                <a:lnTo>
                                  <a:pt x="72754" y="69207"/>
                                </a:lnTo>
                                <a:lnTo>
                                  <a:pt x="72754" y="90566"/>
                                </a:lnTo>
                                <a:lnTo>
                                  <a:pt x="28673" y="90566"/>
                                </a:lnTo>
                                <a:cubicBezTo>
                                  <a:pt x="29130" y="121003"/>
                                  <a:pt x="43829" y="137967"/>
                                  <a:pt x="63761" y="144547"/>
                                </a:cubicBezTo>
                                <a:lnTo>
                                  <a:pt x="72754" y="145909"/>
                                </a:lnTo>
                                <a:lnTo>
                                  <a:pt x="72754" y="169811"/>
                                </a:lnTo>
                                <a:lnTo>
                                  <a:pt x="46970" y="165229"/>
                                </a:lnTo>
                                <a:cubicBezTo>
                                  <a:pt x="17072" y="153415"/>
                                  <a:pt x="0" y="125123"/>
                                  <a:pt x="0" y="87820"/>
                                </a:cubicBezTo>
                                <a:cubicBezTo>
                                  <a:pt x="0" y="50631"/>
                                  <a:pt x="16472" y="19278"/>
                                  <a:pt x="44975" y="5926"/>
                                </a:cubicBezTo>
                                <a:lnTo>
                                  <a:pt x="72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54" name="Shape 20"/>
                        <wps:cNvSpPr/>
                        <wps:spPr>
                          <a:xfrm>
                            <a:off x="2405625" y="3242050"/>
                            <a:ext cx="78317" cy="244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17" h="244596">
                                <a:moveTo>
                                  <a:pt x="46899" y="0"/>
                                </a:moveTo>
                                <a:lnTo>
                                  <a:pt x="76945" y="0"/>
                                </a:lnTo>
                                <a:lnTo>
                                  <a:pt x="76945" y="199254"/>
                                </a:lnTo>
                                <a:cubicBezTo>
                                  <a:pt x="76945" y="213901"/>
                                  <a:pt x="77249" y="230531"/>
                                  <a:pt x="78317" y="241821"/>
                                </a:cubicBezTo>
                                <a:lnTo>
                                  <a:pt x="51322" y="241821"/>
                                </a:lnTo>
                                <a:lnTo>
                                  <a:pt x="50102" y="213138"/>
                                </a:lnTo>
                                <a:lnTo>
                                  <a:pt x="49339" y="213138"/>
                                </a:lnTo>
                                <a:cubicBezTo>
                                  <a:pt x="42476" y="226983"/>
                                  <a:pt x="29436" y="238254"/>
                                  <a:pt x="12020" y="243025"/>
                                </a:cubicBezTo>
                                <a:lnTo>
                                  <a:pt x="0" y="244596"/>
                                </a:lnTo>
                                <a:lnTo>
                                  <a:pt x="0" y="220978"/>
                                </a:lnTo>
                                <a:lnTo>
                                  <a:pt x="1754" y="221377"/>
                                </a:lnTo>
                                <a:cubicBezTo>
                                  <a:pt x="21734" y="221377"/>
                                  <a:pt x="40188" y="208103"/>
                                  <a:pt x="45526" y="185523"/>
                                </a:cubicBezTo>
                                <a:cubicBezTo>
                                  <a:pt x="46594" y="181556"/>
                                  <a:pt x="46899" y="177437"/>
                                  <a:pt x="46899" y="172707"/>
                                </a:cubicBezTo>
                                <a:lnTo>
                                  <a:pt x="46899" y="144025"/>
                                </a:lnTo>
                                <a:cubicBezTo>
                                  <a:pt x="46899" y="140363"/>
                                  <a:pt x="46594" y="135175"/>
                                  <a:pt x="45678" y="131514"/>
                                </a:cubicBezTo>
                                <a:cubicBezTo>
                                  <a:pt x="41103" y="112443"/>
                                  <a:pt x="24784" y="96729"/>
                                  <a:pt x="2364" y="96729"/>
                                </a:cubicBezTo>
                                <a:lnTo>
                                  <a:pt x="0" y="97279"/>
                                </a:lnTo>
                                <a:lnTo>
                                  <a:pt x="0" y="74062"/>
                                </a:lnTo>
                                <a:lnTo>
                                  <a:pt x="28063" y="80842"/>
                                </a:lnTo>
                                <a:cubicBezTo>
                                  <a:pt x="36413" y="85477"/>
                                  <a:pt x="42552" y="91770"/>
                                  <a:pt x="46289" y="98407"/>
                                </a:cubicBezTo>
                                <a:lnTo>
                                  <a:pt x="46899" y="98407"/>
                                </a:lnTo>
                                <a:lnTo>
                                  <a:pt x="46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55" name="Shape 21"/>
                        <wps:cNvSpPr/>
                        <wps:spPr>
                          <a:xfrm>
                            <a:off x="2434221" y="2950798"/>
                            <a:ext cx="155872" cy="16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72" h="164774">
                                <a:moveTo>
                                  <a:pt x="0" y="0"/>
                                </a:moveTo>
                                <a:lnTo>
                                  <a:pt x="32028" y="0"/>
                                </a:lnTo>
                                <a:lnTo>
                                  <a:pt x="64362" y="92609"/>
                                </a:lnTo>
                                <a:cubicBezTo>
                                  <a:pt x="69700" y="107560"/>
                                  <a:pt x="74123" y="121139"/>
                                  <a:pt x="77631" y="134870"/>
                                </a:cubicBezTo>
                                <a:lnTo>
                                  <a:pt x="78546" y="134870"/>
                                </a:lnTo>
                                <a:cubicBezTo>
                                  <a:pt x="82359" y="121139"/>
                                  <a:pt x="87087" y="107560"/>
                                  <a:pt x="92577" y="92609"/>
                                </a:cubicBezTo>
                                <a:lnTo>
                                  <a:pt x="124606" y="0"/>
                                </a:lnTo>
                                <a:lnTo>
                                  <a:pt x="155872" y="0"/>
                                </a:lnTo>
                                <a:lnTo>
                                  <a:pt x="91205" y="164774"/>
                                </a:lnTo>
                                <a:lnTo>
                                  <a:pt x="62531" y="164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56" name="Shape 22"/>
                        <wps:cNvSpPr/>
                        <wps:spPr>
                          <a:xfrm>
                            <a:off x="2405625" y="2897641"/>
                            <a:ext cx="2669" cy="1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" h="14392">
                                <a:moveTo>
                                  <a:pt x="0" y="0"/>
                                </a:moveTo>
                                <a:lnTo>
                                  <a:pt x="2669" y="7234"/>
                                </a:lnTo>
                                <a:lnTo>
                                  <a:pt x="0" y="14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57" name="Shape 23"/>
                        <wps:cNvSpPr/>
                        <wps:spPr>
                          <a:xfrm>
                            <a:off x="2592994" y="3455646"/>
                            <a:ext cx="63138" cy="31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8" h="31887">
                                <a:moveTo>
                                  <a:pt x="57952" y="0"/>
                                </a:moveTo>
                                <a:lnTo>
                                  <a:pt x="63138" y="21360"/>
                                </a:lnTo>
                                <a:cubicBezTo>
                                  <a:pt x="52462" y="26089"/>
                                  <a:pt x="34465" y="31887"/>
                                  <a:pt x="8232" y="31887"/>
                                </a:cubicBezTo>
                                <a:lnTo>
                                  <a:pt x="0" y="30424"/>
                                </a:lnTo>
                                <a:lnTo>
                                  <a:pt x="0" y="6521"/>
                                </a:lnTo>
                                <a:lnTo>
                                  <a:pt x="12350" y="8391"/>
                                </a:lnTo>
                                <a:cubicBezTo>
                                  <a:pt x="33855" y="8391"/>
                                  <a:pt x="46666" y="4730"/>
                                  <a:pt x="579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58" name="Shape 24"/>
                        <wps:cNvSpPr/>
                        <wps:spPr>
                          <a:xfrm>
                            <a:off x="2592994" y="3315283"/>
                            <a:ext cx="72594" cy="91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94" h="91541">
                                <a:moveTo>
                                  <a:pt x="4572" y="0"/>
                                </a:moveTo>
                                <a:cubicBezTo>
                                  <a:pt x="58257" y="0"/>
                                  <a:pt x="72594" y="47296"/>
                                  <a:pt x="72594" y="77657"/>
                                </a:cubicBezTo>
                                <a:cubicBezTo>
                                  <a:pt x="72594" y="83760"/>
                                  <a:pt x="71984" y="88490"/>
                                  <a:pt x="71526" y="91541"/>
                                </a:cubicBezTo>
                                <a:lnTo>
                                  <a:pt x="0" y="91541"/>
                                </a:lnTo>
                                <a:lnTo>
                                  <a:pt x="0" y="70182"/>
                                </a:lnTo>
                                <a:lnTo>
                                  <a:pt x="43768" y="70182"/>
                                </a:lnTo>
                                <a:cubicBezTo>
                                  <a:pt x="44073" y="51110"/>
                                  <a:pt x="35837" y="21512"/>
                                  <a:pt x="2131" y="21512"/>
                                </a:cubicBezTo>
                                <a:lnTo>
                                  <a:pt x="0" y="22023"/>
                                </a:lnTo>
                                <a:lnTo>
                                  <a:pt x="0" y="975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59" name="Shape 25"/>
                        <wps:cNvSpPr/>
                        <wps:spPr>
                          <a:xfrm>
                            <a:off x="2602904" y="2947961"/>
                            <a:ext cx="72754" cy="169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4" h="169791">
                                <a:moveTo>
                                  <a:pt x="72754" y="0"/>
                                </a:moveTo>
                                <a:lnTo>
                                  <a:pt x="72754" y="21045"/>
                                </a:lnTo>
                                <a:lnTo>
                                  <a:pt x="55316" y="25221"/>
                                </a:lnTo>
                                <a:cubicBezTo>
                                  <a:pt x="38729" y="34046"/>
                                  <a:pt x="30808" y="53642"/>
                                  <a:pt x="28978" y="69204"/>
                                </a:cubicBezTo>
                                <a:lnTo>
                                  <a:pt x="72754" y="69204"/>
                                </a:lnTo>
                                <a:lnTo>
                                  <a:pt x="72754" y="90716"/>
                                </a:lnTo>
                                <a:lnTo>
                                  <a:pt x="28673" y="90716"/>
                                </a:lnTo>
                                <a:cubicBezTo>
                                  <a:pt x="29245" y="121039"/>
                                  <a:pt x="43886" y="138060"/>
                                  <a:pt x="63783" y="144675"/>
                                </a:cubicBezTo>
                                <a:lnTo>
                                  <a:pt x="72754" y="146044"/>
                                </a:lnTo>
                                <a:lnTo>
                                  <a:pt x="72754" y="169791"/>
                                </a:lnTo>
                                <a:lnTo>
                                  <a:pt x="47035" y="165250"/>
                                </a:lnTo>
                                <a:cubicBezTo>
                                  <a:pt x="17072" y="153479"/>
                                  <a:pt x="0" y="125273"/>
                                  <a:pt x="0" y="87970"/>
                                </a:cubicBezTo>
                                <a:cubicBezTo>
                                  <a:pt x="0" y="50667"/>
                                  <a:pt x="16557" y="19286"/>
                                  <a:pt x="45040" y="5926"/>
                                </a:cubicBezTo>
                                <a:lnTo>
                                  <a:pt x="72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0" name="Shape 26"/>
                        <wps:cNvSpPr/>
                        <wps:spPr>
                          <a:xfrm>
                            <a:off x="2930661" y="3382018"/>
                            <a:ext cx="64895" cy="10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5" h="105514">
                                <a:moveTo>
                                  <a:pt x="64895" y="0"/>
                                </a:moveTo>
                                <a:lnTo>
                                  <a:pt x="64895" y="21148"/>
                                </a:lnTo>
                                <a:lnTo>
                                  <a:pt x="52656" y="24024"/>
                                </a:lnTo>
                                <a:cubicBezTo>
                                  <a:pt x="39311" y="29383"/>
                                  <a:pt x="30045" y="38842"/>
                                  <a:pt x="30045" y="54862"/>
                                </a:cubicBezTo>
                                <a:cubicBezTo>
                                  <a:pt x="30045" y="74238"/>
                                  <a:pt x="42857" y="83392"/>
                                  <a:pt x="58261" y="83392"/>
                                </a:cubicBezTo>
                                <a:lnTo>
                                  <a:pt x="64895" y="82327"/>
                                </a:lnTo>
                                <a:lnTo>
                                  <a:pt x="64895" y="102014"/>
                                </a:lnTo>
                                <a:lnTo>
                                  <a:pt x="50483" y="105514"/>
                                </a:lnTo>
                                <a:cubicBezTo>
                                  <a:pt x="17082" y="105514"/>
                                  <a:pt x="0" y="82019"/>
                                  <a:pt x="0" y="58219"/>
                                </a:cubicBezTo>
                                <a:cubicBezTo>
                                  <a:pt x="0" y="28353"/>
                                  <a:pt x="19903" y="8615"/>
                                  <a:pt x="56750" y="741"/>
                                </a:cubicBezTo>
                                <a:lnTo>
                                  <a:pt x="64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1" name="Shape 27"/>
                        <wps:cNvSpPr/>
                        <wps:spPr>
                          <a:xfrm>
                            <a:off x="2942557" y="3315437"/>
                            <a:ext cx="52999" cy="34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99" h="34174">
                                <a:moveTo>
                                  <a:pt x="52999" y="0"/>
                                </a:moveTo>
                                <a:lnTo>
                                  <a:pt x="52999" y="22630"/>
                                </a:lnTo>
                                <a:lnTo>
                                  <a:pt x="49720" y="21968"/>
                                </a:lnTo>
                                <a:cubicBezTo>
                                  <a:pt x="34469" y="21968"/>
                                  <a:pt x="18454" y="26850"/>
                                  <a:pt x="6863" y="34174"/>
                                </a:cubicBezTo>
                                <a:lnTo>
                                  <a:pt x="0" y="14493"/>
                                </a:lnTo>
                                <a:cubicBezTo>
                                  <a:pt x="6863" y="10068"/>
                                  <a:pt x="15214" y="6406"/>
                                  <a:pt x="24441" y="3851"/>
                                </a:cubicBezTo>
                                <a:lnTo>
                                  <a:pt x="52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2" name="Shape 28"/>
                        <wps:cNvSpPr/>
                        <wps:spPr>
                          <a:xfrm>
                            <a:off x="2764266" y="3250594"/>
                            <a:ext cx="138942" cy="236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42" h="236938">
                                <a:moveTo>
                                  <a:pt x="79004" y="0"/>
                                </a:moveTo>
                                <a:cubicBezTo>
                                  <a:pt x="102491" y="0"/>
                                  <a:pt x="119420" y="5493"/>
                                  <a:pt x="129639" y="11290"/>
                                </a:cubicBezTo>
                                <a:lnTo>
                                  <a:pt x="121555" y="35396"/>
                                </a:lnTo>
                                <a:cubicBezTo>
                                  <a:pt x="114082" y="31276"/>
                                  <a:pt x="98678" y="24564"/>
                                  <a:pt x="77936" y="24564"/>
                                </a:cubicBezTo>
                                <a:cubicBezTo>
                                  <a:pt x="46670" y="24564"/>
                                  <a:pt x="34774" y="43330"/>
                                  <a:pt x="34774" y="58891"/>
                                </a:cubicBezTo>
                                <a:cubicBezTo>
                                  <a:pt x="34774" y="80403"/>
                                  <a:pt x="48653" y="90931"/>
                                  <a:pt x="80376" y="103136"/>
                                </a:cubicBezTo>
                                <a:cubicBezTo>
                                  <a:pt x="119115" y="118088"/>
                                  <a:pt x="138942" y="136854"/>
                                  <a:pt x="138942" y="170571"/>
                                </a:cubicBezTo>
                                <a:cubicBezTo>
                                  <a:pt x="138942" y="205967"/>
                                  <a:pt x="112709" y="236938"/>
                                  <a:pt x="58566" y="236938"/>
                                </a:cubicBezTo>
                                <a:cubicBezTo>
                                  <a:pt x="36451" y="236938"/>
                                  <a:pt x="12354" y="230225"/>
                                  <a:pt x="0" y="221986"/>
                                </a:cubicBezTo>
                                <a:lnTo>
                                  <a:pt x="7474" y="197118"/>
                                </a:lnTo>
                                <a:cubicBezTo>
                                  <a:pt x="20743" y="205357"/>
                                  <a:pt x="40264" y="212070"/>
                                  <a:pt x="60549" y="212070"/>
                                </a:cubicBezTo>
                                <a:cubicBezTo>
                                  <a:pt x="90900" y="212070"/>
                                  <a:pt x="108591" y="196050"/>
                                  <a:pt x="108591" y="173012"/>
                                </a:cubicBezTo>
                                <a:cubicBezTo>
                                  <a:pt x="108591" y="151500"/>
                                  <a:pt x="96390" y="139295"/>
                                  <a:pt x="65430" y="127395"/>
                                </a:cubicBezTo>
                                <a:cubicBezTo>
                                  <a:pt x="27911" y="114121"/>
                                  <a:pt x="4881" y="94745"/>
                                  <a:pt x="4881" y="62248"/>
                                </a:cubicBezTo>
                                <a:cubicBezTo>
                                  <a:pt x="4881" y="26547"/>
                                  <a:pt x="34469" y="0"/>
                                  <a:pt x="790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3" name="Shape 29"/>
                        <wps:cNvSpPr/>
                        <wps:spPr>
                          <a:xfrm>
                            <a:off x="2675658" y="3087347"/>
                            <a:ext cx="63138" cy="31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8" h="31886">
                                <a:moveTo>
                                  <a:pt x="57952" y="0"/>
                                </a:moveTo>
                                <a:lnTo>
                                  <a:pt x="63138" y="21359"/>
                                </a:lnTo>
                                <a:cubicBezTo>
                                  <a:pt x="52614" y="26242"/>
                                  <a:pt x="34465" y="31886"/>
                                  <a:pt x="8385" y="31886"/>
                                </a:cubicBezTo>
                                <a:lnTo>
                                  <a:pt x="0" y="30406"/>
                                </a:lnTo>
                                <a:lnTo>
                                  <a:pt x="0" y="6659"/>
                                </a:lnTo>
                                <a:lnTo>
                                  <a:pt x="12350" y="8544"/>
                                </a:lnTo>
                                <a:cubicBezTo>
                                  <a:pt x="33855" y="8544"/>
                                  <a:pt x="46819" y="4730"/>
                                  <a:pt x="579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4" name="Shape 30"/>
                        <wps:cNvSpPr/>
                        <wps:spPr>
                          <a:xfrm>
                            <a:off x="2885059" y="2946984"/>
                            <a:ext cx="107981" cy="172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1" h="172249">
                                <a:moveTo>
                                  <a:pt x="61616" y="0"/>
                                </a:moveTo>
                                <a:cubicBezTo>
                                  <a:pt x="78393" y="0"/>
                                  <a:pt x="92882" y="4882"/>
                                  <a:pt x="102186" y="10222"/>
                                </a:cubicBezTo>
                                <a:lnTo>
                                  <a:pt x="94712" y="32039"/>
                                </a:lnTo>
                                <a:cubicBezTo>
                                  <a:pt x="88154" y="27920"/>
                                  <a:pt x="76258" y="22580"/>
                                  <a:pt x="61006" y="22580"/>
                                </a:cubicBezTo>
                                <a:cubicBezTo>
                                  <a:pt x="43314" y="22580"/>
                                  <a:pt x="33401" y="32802"/>
                                  <a:pt x="33401" y="45008"/>
                                </a:cubicBezTo>
                                <a:cubicBezTo>
                                  <a:pt x="33401" y="58586"/>
                                  <a:pt x="43314" y="64689"/>
                                  <a:pt x="64667" y="72928"/>
                                </a:cubicBezTo>
                                <a:cubicBezTo>
                                  <a:pt x="93340" y="83760"/>
                                  <a:pt x="107981" y="98101"/>
                                  <a:pt x="107981" y="122665"/>
                                </a:cubicBezTo>
                                <a:cubicBezTo>
                                  <a:pt x="107981" y="151500"/>
                                  <a:pt x="85409" y="172249"/>
                                  <a:pt x="46365" y="172249"/>
                                </a:cubicBezTo>
                                <a:cubicBezTo>
                                  <a:pt x="28215" y="172249"/>
                                  <a:pt x="11591" y="167520"/>
                                  <a:pt x="0" y="160807"/>
                                </a:cubicBezTo>
                                <a:lnTo>
                                  <a:pt x="7473" y="137921"/>
                                </a:lnTo>
                                <a:cubicBezTo>
                                  <a:pt x="16319" y="143719"/>
                                  <a:pt x="32028" y="149822"/>
                                  <a:pt x="46975" y="149822"/>
                                </a:cubicBezTo>
                                <a:cubicBezTo>
                                  <a:pt x="68784" y="149822"/>
                                  <a:pt x="79003" y="138989"/>
                                  <a:pt x="79003" y="125411"/>
                                </a:cubicBezTo>
                                <a:cubicBezTo>
                                  <a:pt x="79003" y="111070"/>
                                  <a:pt x="70462" y="103136"/>
                                  <a:pt x="48347" y="95050"/>
                                </a:cubicBezTo>
                                <a:cubicBezTo>
                                  <a:pt x="18759" y="84523"/>
                                  <a:pt x="4880" y="68198"/>
                                  <a:pt x="4880" y="48364"/>
                                </a:cubicBezTo>
                                <a:cubicBezTo>
                                  <a:pt x="4880" y="21817"/>
                                  <a:pt x="26233" y="0"/>
                                  <a:pt x="616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5" name="Shape 31"/>
                        <wps:cNvSpPr/>
                        <wps:spPr>
                          <a:xfrm>
                            <a:off x="2784093" y="2946984"/>
                            <a:ext cx="82664" cy="16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4" h="168588">
                                <a:moveTo>
                                  <a:pt x="74123" y="0"/>
                                </a:moveTo>
                                <a:cubicBezTo>
                                  <a:pt x="77631" y="0"/>
                                  <a:pt x="79918" y="457"/>
                                  <a:pt x="82664" y="1068"/>
                                </a:cubicBezTo>
                                <a:lnTo>
                                  <a:pt x="82664" y="29293"/>
                                </a:lnTo>
                                <a:cubicBezTo>
                                  <a:pt x="79613" y="28683"/>
                                  <a:pt x="76563" y="28378"/>
                                  <a:pt x="72445" y="28378"/>
                                </a:cubicBezTo>
                                <a:cubicBezTo>
                                  <a:pt x="51398" y="28378"/>
                                  <a:pt x="36299" y="44245"/>
                                  <a:pt x="32333" y="66825"/>
                                </a:cubicBezTo>
                                <a:cubicBezTo>
                                  <a:pt x="31571" y="70944"/>
                                  <a:pt x="30961" y="75673"/>
                                  <a:pt x="30961" y="80708"/>
                                </a:cubicBezTo>
                                <a:lnTo>
                                  <a:pt x="30961" y="168588"/>
                                </a:lnTo>
                                <a:lnTo>
                                  <a:pt x="1372" y="168588"/>
                                </a:lnTo>
                                <a:lnTo>
                                  <a:pt x="1372" y="55230"/>
                                </a:lnTo>
                                <a:cubicBezTo>
                                  <a:pt x="1372" y="35854"/>
                                  <a:pt x="915" y="19071"/>
                                  <a:pt x="0" y="3814"/>
                                </a:cubicBezTo>
                                <a:lnTo>
                                  <a:pt x="26080" y="3814"/>
                                </a:lnTo>
                                <a:lnTo>
                                  <a:pt x="27148" y="36158"/>
                                </a:lnTo>
                                <a:lnTo>
                                  <a:pt x="28521" y="36158"/>
                                </a:lnTo>
                                <a:cubicBezTo>
                                  <a:pt x="35994" y="14036"/>
                                  <a:pt x="53991" y="0"/>
                                  <a:pt x="741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6" name="Shape 32"/>
                        <wps:cNvSpPr/>
                        <wps:spPr>
                          <a:xfrm>
                            <a:off x="2675658" y="2946984"/>
                            <a:ext cx="72594" cy="91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94" h="91693">
                                <a:moveTo>
                                  <a:pt x="4572" y="0"/>
                                </a:moveTo>
                                <a:cubicBezTo>
                                  <a:pt x="58410" y="0"/>
                                  <a:pt x="72594" y="47449"/>
                                  <a:pt x="72594" y="77657"/>
                                </a:cubicBezTo>
                                <a:cubicBezTo>
                                  <a:pt x="72594" y="83760"/>
                                  <a:pt x="71984" y="88642"/>
                                  <a:pt x="71679" y="91693"/>
                                </a:cubicBezTo>
                                <a:lnTo>
                                  <a:pt x="0" y="91693"/>
                                </a:lnTo>
                                <a:lnTo>
                                  <a:pt x="0" y="70181"/>
                                </a:lnTo>
                                <a:lnTo>
                                  <a:pt x="43768" y="70181"/>
                                </a:lnTo>
                                <a:cubicBezTo>
                                  <a:pt x="44073" y="51110"/>
                                  <a:pt x="35838" y="21512"/>
                                  <a:pt x="2131" y="21512"/>
                                </a:cubicBezTo>
                                <a:lnTo>
                                  <a:pt x="0" y="22022"/>
                                </a:lnTo>
                                <a:lnTo>
                                  <a:pt x="0" y="977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7" name="Shape 33"/>
                        <wps:cNvSpPr/>
                        <wps:spPr>
                          <a:xfrm>
                            <a:off x="3106359" y="3317139"/>
                            <a:ext cx="70005" cy="166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5" h="166732">
                                <a:moveTo>
                                  <a:pt x="70005" y="0"/>
                                </a:moveTo>
                                <a:lnTo>
                                  <a:pt x="70005" y="23625"/>
                                </a:lnTo>
                                <a:lnTo>
                                  <a:pt x="59586" y="25445"/>
                                </a:lnTo>
                                <a:cubicBezTo>
                                  <a:pt x="46689" y="30136"/>
                                  <a:pt x="37138" y="41092"/>
                                  <a:pt x="33248" y="53679"/>
                                </a:cubicBezTo>
                                <a:cubicBezTo>
                                  <a:pt x="31876" y="57341"/>
                                  <a:pt x="31266" y="62528"/>
                                  <a:pt x="31266" y="67716"/>
                                </a:cubicBezTo>
                                <a:lnTo>
                                  <a:pt x="31266" y="166732"/>
                                </a:lnTo>
                                <a:lnTo>
                                  <a:pt x="1373" y="166732"/>
                                </a:lnTo>
                                <a:lnTo>
                                  <a:pt x="1373" y="46509"/>
                                </a:lnTo>
                                <a:cubicBezTo>
                                  <a:pt x="1373" y="29574"/>
                                  <a:pt x="915" y="15537"/>
                                  <a:pt x="0" y="1959"/>
                                </a:cubicBezTo>
                                <a:lnTo>
                                  <a:pt x="26538" y="1959"/>
                                </a:lnTo>
                                <a:lnTo>
                                  <a:pt x="28216" y="29116"/>
                                </a:lnTo>
                                <a:lnTo>
                                  <a:pt x="28826" y="29116"/>
                                </a:lnTo>
                                <a:cubicBezTo>
                                  <a:pt x="35003" y="17330"/>
                                  <a:pt x="47270" y="5801"/>
                                  <a:pt x="64471" y="774"/>
                                </a:cubicBezTo>
                                <a:lnTo>
                                  <a:pt x="7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8" name="Shape 34"/>
                        <wps:cNvSpPr/>
                        <wps:spPr>
                          <a:xfrm>
                            <a:off x="2995556" y="3315283"/>
                            <a:ext cx="66573" cy="168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3" h="168749">
                                <a:moveTo>
                                  <a:pt x="1144" y="0"/>
                                </a:moveTo>
                                <a:cubicBezTo>
                                  <a:pt x="51474" y="0"/>
                                  <a:pt x="63828" y="34328"/>
                                  <a:pt x="63828" y="67435"/>
                                </a:cubicBezTo>
                                <a:lnTo>
                                  <a:pt x="63828" y="129073"/>
                                </a:lnTo>
                                <a:cubicBezTo>
                                  <a:pt x="63828" y="143262"/>
                                  <a:pt x="64438" y="157298"/>
                                  <a:pt x="66573" y="168588"/>
                                </a:cubicBezTo>
                                <a:lnTo>
                                  <a:pt x="39273" y="168588"/>
                                </a:lnTo>
                                <a:lnTo>
                                  <a:pt x="36833" y="147686"/>
                                </a:lnTo>
                                <a:lnTo>
                                  <a:pt x="35918" y="147686"/>
                                </a:lnTo>
                                <a:cubicBezTo>
                                  <a:pt x="31342" y="154170"/>
                                  <a:pt x="24631" y="160311"/>
                                  <a:pt x="16129" y="164831"/>
                                </a:cubicBezTo>
                                <a:lnTo>
                                  <a:pt x="0" y="168749"/>
                                </a:lnTo>
                                <a:lnTo>
                                  <a:pt x="0" y="149062"/>
                                </a:lnTo>
                                <a:lnTo>
                                  <a:pt x="7929" y="147789"/>
                                </a:lnTo>
                                <a:cubicBezTo>
                                  <a:pt x="21019" y="143319"/>
                                  <a:pt x="29626" y="133078"/>
                                  <a:pt x="33172" y="122665"/>
                                </a:cubicBezTo>
                                <a:cubicBezTo>
                                  <a:pt x="34240" y="119461"/>
                                  <a:pt x="34850" y="116105"/>
                                  <a:pt x="34850" y="113053"/>
                                </a:cubicBezTo>
                                <a:lnTo>
                                  <a:pt x="34850" y="84523"/>
                                </a:lnTo>
                                <a:cubicBezTo>
                                  <a:pt x="26691" y="84332"/>
                                  <a:pt x="18254" y="84551"/>
                                  <a:pt x="10190" y="85489"/>
                                </a:cubicBezTo>
                                <a:lnTo>
                                  <a:pt x="0" y="87883"/>
                                </a:lnTo>
                                <a:lnTo>
                                  <a:pt x="0" y="66735"/>
                                </a:lnTo>
                                <a:lnTo>
                                  <a:pt x="34240" y="63621"/>
                                </a:lnTo>
                                <a:lnTo>
                                  <a:pt x="34240" y="60265"/>
                                </a:lnTo>
                                <a:cubicBezTo>
                                  <a:pt x="34240" y="50081"/>
                                  <a:pt x="32095" y="33718"/>
                                  <a:pt x="16803" y="26173"/>
                                </a:cubicBezTo>
                                <a:lnTo>
                                  <a:pt x="0" y="22784"/>
                                </a:lnTo>
                                <a:lnTo>
                                  <a:pt x="0" y="154"/>
                                </a:lnTo>
                                <a:lnTo>
                                  <a:pt x="1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69" name="Shape 15777"/>
                        <wps:cNvSpPr/>
                        <wps:spPr>
                          <a:xfrm>
                            <a:off x="3031474" y="2950798"/>
                            <a:ext cx="29893" cy="16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3" h="164774">
                                <a:moveTo>
                                  <a:pt x="0" y="0"/>
                                </a:moveTo>
                                <a:lnTo>
                                  <a:pt x="29893" y="0"/>
                                </a:lnTo>
                                <a:lnTo>
                                  <a:pt x="29893" y="164774"/>
                                </a:lnTo>
                                <a:lnTo>
                                  <a:pt x="0" y="164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70" name="Shape 36"/>
                        <wps:cNvSpPr/>
                        <wps:spPr>
                          <a:xfrm>
                            <a:off x="3098733" y="2946984"/>
                            <a:ext cx="77631" cy="172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31" h="172249">
                                <a:moveTo>
                                  <a:pt x="74275" y="0"/>
                                </a:moveTo>
                                <a:lnTo>
                                  <a:pt x="77631" y="811"/>
                                </a:lnTo>
                                <a:lnTo>
                                  <a:pt x="77631" y="24063"/>
                                </a:lnTo>
                                <a:lnTo>
                                  <a:pt x="59289" y="28332"/>
                                </a:lnTo>
                                <a:cubicBezTo>
                                  <a:pt x="41037" y="37722"/>
                                  <a:pt x="30656" y="59921"/>
                                  <a:pt x="30656" y="87269"/>
                                </a:cubicBezTo>
                                <a:cubicBezTo>
                                  <a:pt x="30656" y="112214"/>
                                  <a:pt x="39921" y="133983"/>
                                  <a:pt x="58130" y="143309"/>
                                </a:cubicBezTo>
                                <a:lnTo>
                                  <a:pt x="77631" y="147761"/>
                                </a:lnTo>
                                <a:lnTo>
                                  <a:pt x="77631" y="171372"/>
                                </a:lnTo>
                                <a:lnTo>
                                  <a:pt x="70920" y="172249"/>
                                </a:lnTo>
                                <a:cubicBezTo>
                                  <a:pt x="31114" y="172249"/>
                                  <a:pt x="458" y="138685"/>
                                  <a:pt x="458" y="88642"/>
                                </a:cubicBezTo>
                                <a:cubicBezTo>
                                  <a:pt x="0" y="33718"/>
                                  <a:pt x="34164" y="0"/>
                                  <a:pt x="742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71" name="Shape 37"/>
                        <wps:cNvSpPr/>
                        <wps:spPr>
                          <a:xfrm>
                            <a:off x="3027661" y="2886109"/>
                            <a:ext cx="37519" cy="3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9" h="37074">
                                <a:moveTo>
                                  <a:pt x="18759" y="0"/>
                                </a:moveTo>
                                <a:cubicBezTo>
                                  <a:pt x="29893" y="0"/>
                                  <a:pt x="37061" y="8238"/>
                                  <a:pt x="37061" y="18766"/>
                                </a:cubicBezTo>
                                <a:cubicBezTo>
                                  <a:pt x="37519" y="28988"/>
                                  <a:pt x="29893" y="37074"/>
                                  <a:pt x="17997" y="37074"/>
                                </a:cubicBezTo>
                                <a:cubicBezTo>
                                  <a:pt x="7473" y="37074"/>
                                  <a:pt x="0" y="28988"/>
                                  <a:pt x="0" y="18766"/>
                                </a:cubicBezTo>
                                <a:cubicBezTo>
                                  <a:pt x="0" y="8238"/>
                                  <a:pt x="7931" y="0"/>
                                  <a:pt x="187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72" name="Shape 38"/>
                        <wps:cNvSpPr/>
                        <wps:spPr>
                          <a:xfrm>
                            <a:off x="3176364" y="3315283"/>
                            <a:ext cx="71530" cy="16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0" h="168588">
                                <a:moveTo>
                                  <a:pt x="13269" y="0"/>
                                </a:moveTo>
                                <a:cubicBezTo>
                                  <a:pt x="36147" y="0"/>
                                  <a:pt x="71530" y="13579"/>
                                  <a:pt x="71530" y="70182"/>
                                </a:cubicBezTo>
                                <a:lnTo>
                                  <a:pt x="71530" y="168588"/>
                                </a:lnTo>
                                <a:lnTo>
                                  <a:pt x="41637" y="168588"/>
                                </a:lnTo>
                                <a:lnTo>
                                  <a:pt x="41637" y="73538"/>
                                </a:lnTo>
                                <a:cubicBezTo>
                                  <a:pt x="41637" y="46991"/>
                                  <a:pt x="31724" y="24869"/>
                                  <a:pt x="3508" y="24869"/>
                                </a:cubicBezTo>
                                <a:lnTo>
                                  <a:pt x="0" y="25481"/>
                                </a:lnTo>
                                <a:lnTo>
                                  <a:pt x="0" y="1856"/>
                                </a:lnTo>
                                <a:lnTo>
                                  <a:pt x="13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73" name="Shape 39"/>
                        <wps:cNvSpPr/>
                        <wps:spPr>
                          <a:xfrm>
                            <a:off x="3290140" y="3013806"/>
                            <a:ext cx="64743" cy="105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3" h="105427">
                                <a:moveTo>
                                  <a:pt x="64743" y="0"/>
                                </a:moveTo>
                                <a:lnTo>
                                  <a:pt x="64743" y="21060"/>
                                </a:lnTo>
                                <a:lnTo>
                                  <a:pt x="52504" y="23937"/>
                                </a:lnTo>
                                <a:cubicBezTo>
                                  <a:pt x="39159" y="29295"/>
                                  <a:pt x="29894" y="38755"/>
                                  <a:pt x="29894" y="54775"/>
                                </a:cubicBezTo>
                                <a:cubicBezTo>
                                  <a:pt x="29894" y="74151"/>
                                  <a:pt x="42857" y="83305"/>
                                  <a:pt x="58109" y="83305"/>
                                </a:cubicBezTo>
                                <a:lnTo>
                                  <a:pt x="64743" y="82244"/>
                                </a:lnTo>
                                <a:lnTo>
                                  <a:pt x="64743" y="101962"/>
                                </a:lnTo>
                                <a:lnTo>
                                  <a:pt x="50331" y="105427"/>
                                </a:lnTo>
                                <a:cubicBezTo>
                                  <a:pt x="16930" y="105427"/>
                                  <a:pt x="0" y="82084"/>
                                  <a:pt x="0" y="58131"/>
                                </a:cubicBezTo>
                                <a:cubicBezTo>
                                  <a:pt x="0" y="28266"/>
                                  <a:pt x="19903" y="8527"/>
                                  <a:pt x="56686" y="718"/>
                                </a:cubicBezTo>
                                <a:lnTo>
                                  <a:pt x="64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74" name="Shape 40"/>
                        <wps:cNvSpPr/>
                        <wps:spPr>
                          <a:xfrm>
                            <a:off x="3302037" y="2947138"/>
                            <a:ext cx="52847" cy="34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47" h="34326">
                                <a:moveTo>
                                  <a:pt x="52847" y="0"/>
                                </a:moveTo>
                                <a:lnTo>
                                  <a:pt x="52847" y="22778"/>
                                </a:lnTo>
                                <a:lnTo>
                                  <a:pt x="49568" y="22120"/>
                                </a:lnTo>
                                <a:cubicBezTo>
                                  <a:pt x="34316" y="22120"/>
                                  <a:pt x="18302" y="26850"/>
                                  <a:pt x="6711" y="34326"/>
                                </a:cubicBezTo>
                                <a:lnTo>
                                  <a:pt x="0" y="14492"/>
                                </a:lnTo>
                                <a:cubicBezTo>
                                  <a:pt x="6787" y="10068"/>
                                  <a:pt x="15099" y="6406"/>
                                  <a:pt x="24307" y="3851"/>
                                </a:cubicBezTo>
                                <a:lnTo>
                                  <a:pt x="52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75" name="Shape 41"/>
                        <wps:cNvSpPr/>
                        <wps:spPr>
                          <a:xfrm>
                            <a:off x="3176364" y="2873903"/>
                            <a:ext cx="78241" cy="244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1" h="244453">
                                <a:moveTo>
                                  <a:pt x="46975" y="0"/>
                                </a:moveTo>
                                <a:lnTo>
                                  <a:pt x="77021" y="0"/>
                                </a:lnTo>
                                <a:lnTo>
                                  <a:pt x="77021" y="199102"/>
                                </a:lnTo>
                                <a:cubicBezTo>
                                  <a:pt x="77021" y="213748"/>
                                  <a:pt x="77326" y="230378"/>
                                  <a:pt x="78241" y="241668"/>
                                </a:cubicBezTo>
                                <a:lnTo>
                                  <a:pt x="51398" y="241668"/>
                                </a:lnTo>
                                <a:lnTo>
                                  <a:pt x="50026" y="212985"/>
                                </a:lnTo>
                                <a:lnTo>
                                  <a:pt x="49416" y="212985"/>
                                </a:lnTo>
                                <a:cubicBezTo>
                                  <a:pt x="42552" y="226831"/>
                                  <a:pt x="29512" y="238102"/>
                                  <a:pt x="12097" y="242872"/>
                                </a:cubicBezTo>
                                <a:lnTo>
                                  <a:pt x="0" y="244453"/>
                                </a:lnTo>
                                <a:lnTo>
                                  <a:pt x="0" y="220841"/>
                                </a:lnTo>
                                <a:lnTo>
                                  <a:pt x="1678" y="221224"/>
                                </a:lnTo>
                                <a:cubicBezTo>
                                  <a:pt x="21810" y="221224"/>
                                  <a:pt x="40265" y="207950"/>
                                  <a:pt x="45603" y="185523"/>
                                </a:cubicBezTo>
                                <a:cubicBezTo>
                                  <a:pt x="46670" y="181404"/>
                                  <a:pt x="46975" y="177285"/>
                                  <a:pt x="46975" y="172555"/>
                                </a:cubicBezTo>
                                <a:lnTo>
                                  <a:pt x="46975" y="144025"/>
                                </a:lnTo>
                                <a:cubicBezTo>
                                  <a:pt x="46975" y="140210"/>
                                  <a:pt x="46670" y="135023"/>
                                  <a:pt x="45603" y="131361"/>
                                </a:cubicBezTo>
                                <a:cubicBezTo>
                                  <a:pt x="41179" y="112290"/>
                                  <a:pt x="24860" y="96576"/>
                                  <a:pt x="2441" y="96576"/>
                                </a:cubicBezTo>
                                <a:lnTo>
                                  <a:pt x="0" y="97144"/>
                                </a:lnTo>
                                <a:lnTo>
                                  <a:pt x="0" y="73891"/>
                                </a:lnTo>
                                <a:lnTo>
                                  <a:pt x="28139" y="80690"/>
                                </a:lnTo>
                                <a:cubicBezTo>
                                  <a:pt x="36490" y="85324"/>
                                  <a:pt x="42628" y="91617"/>
                                  <a:pt x="46365" y="98254"/>
                                </a:cubicBezTo>
                                <a:lnTo>
                                  <a:pt x="46975" y="98254"/>
                                </a:lnTo>
                                <a:lnTo>
                                  <a:pt x="4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0" name="Shape 42"/>
                        <wps:cNvSpPr/>
                        <wps:spPr>
                          <a:xfrm>
                            <a:off x="3523185" y="3319098"/>
                            <a:ext cx="9151" cy="13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" h="138410">
                                <a:moveTo>
                                  <a:pt x="0" y="0"/>
                                </a:moveTo>
                                <a:lnTo>
                                  <a:pt x="9151" y="0"/>
                                </a:lnTo>
                                <a:lnTo>
                                  <a:pt x="9151" y="138410"/>
                                </a:lnTo>
                                <a:lnTo>
                                  <a:pt x="5243" y="132005"/>
                                </a:lnTo>
                                <a:cubicBezTo>
                                  <a:pt x="1935" y="122522"/>
                                  <a:pt x="0" y="110765"/>
                                  <a:pt x="0" y="962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1" name="Shape 43"/>
                        <wps:cNvSpPr/>
                        <wps:spPr>
                          <a:xfrm>
                            <a:off x="3369754" y="3254408"/>
                            <a:ext cx="127503" cy="229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3" h="229463">
                                <a:moveTo>
                                  <a:pt x="0" y="0"/>
                                </a:moveTo>
                                <a:lnTo>
                                  <a:pt x="29588" y="0"/>
                                </a:lnTo>
                                <a:lnTo>
                                  <a:pt x="29588" y="204594"/>
                                </a:lnTo>
                                <a:lnTo>
                                  <a:pt x="127503" y="204594"/>
                                </a:lnTo>
                                <a:lnTo>
                                  <a:pt x="127503" y="229463"/>
                                </a:lnTo>
                                <a:lnTo>
                                  <a:pt x="0" y="229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2" name="Shape 44"/>
                        <wps:cNvSpPr/>
                        <wps:spPr>
                          <a:xfrm>
                            <a:off x="3454706" y="2946984"/>
                            <a:ext cx="77631" cy="172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31" h="172249">
                                <a:moveTo>
                                  <a:pt x="74275" y="0"/>
                                </a:moveTo>
                                <a:lnTo>
                                  <a:pt x="77631" y="812"/>
                                </a:lnTo>
                                <a:lnTo>
                                  <a:pt x="77631" y="24063"/>
                                </a:lnTo>
                                <a:lnTo>
                                  <a:pt x="59289" y="28332"/>
                                </a:lnTo>
                                <a:cubicBezTo>
                                  <a:pt x="41037" y="37722"/>
                                  <a:pt x="30656" y="59921"/>
                                  <a:pt x="30656" y="87269"/>
                                </a:cubicBezTo>
                                <a:cubicBezTo>
                                  <a:pt x="30656" y="112214"/>
                                  <a:pt x="39836" y="133983"/>
                                  <a:pt x="58066" y="143309"/>
                                </a:cubicBezTo>
                                <a:lnTo>
                                  <a:pt x="77631" y="147762"/>
                                </a:lnTo>
                                <a:lnTo>
                                  <a:pt x="77631" y="171371"/>
                                </a:lnTo>
                                <a:lnTo>
                                  <a:pt x="70920" y="172249"/>
                                </a:lnTo>
                                <a:cubicBezTo>
                                  <a:pt x="30961" y="172249"/>
                                  <a:pt x="458" y="138685"/>
                                  <a:pt x="458" y="88642"/>
                                </a:cubicBezTo>
                                <a:cubicBezTo>
                                  <a:pt x="0" y="33718"/>
                                  <a:pt x="34164" y="0"/>
                                  <a:pt x="742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3" name="Shape 45"/>
                        <wps:cNvSpPr/>
                        <wps:spPr>
                          <a:xfrm>
                            <a:off x="3354884" y="2946984"/>
                            <a:ext cx="66573" cy="168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3" h="168784">
                                <a:moveTo>
                                  <a:pt x="1144" y="0"/>
                                </a:moveTo>
                                <a:cubicBezTo>
                                  <a:pt x="51627" y="0"/>
                                  <a:pt x="63828" y="34480"/>
                                  <a:pt x="63828" y="67435"/>
                                </a:cubicBezTo>
                                <a:lnTo>
                                  <a:pt x="63828" y="129073"/>
                                </a:lnTo>
                                <a:cubicBezTo>
                                  <a:pt x="63828" y="143414"/>
                                  <a:pt x="64438" y="157298"/>
                                  <a:pt x="66573" y="168588"/>
                                </a:cubicBezTo>
                                <a:lnTo>
                                  <a:pt x="39273" y="168588"/>
                                </a:lnTo>
                                <a:lnTo>
                                  <a:pt x="36985" y="147838"/>
                                </a:lnTo>
                                <a:lnTo>
                                  <a:pt x="35918" y="147838"/>
                                </a:lnTo>
                                <a:cubicBezTo>
                                  <a:pt x="31342" y="154322"/>
                                  <a:pt x="24631" y="160425"/>
                                  <a:pt x="16128" y="164907"/>
                                </a:cubicBezTo>
                                <a:lnTo>
                                  <a:pt x="0" y="168784"/>
                                </a:lnTo>
                                <a:lnTo>
                                  <a:pt x="0" y="149066"/>
                                </a:lnTo>
                                <a:lnTo>
                                  <a:pt x="7993" y="147788"/>
                                </a:lnTo>
                                <a:cubicBezTo>
                                  <a:pt x="21105" y="143318"/>
                                  <a:pt x="29626" y="133077"/>
                                  <a:pt x="33172" y="122665"/>
                                </a:cubicBezTo>
                                <a:cubicBezTo>
                                  <a:pt x="34240" y="119613"/>
                                  <a:pt x="34850" y="116104"/>
                                  <a:pt x="34850" y="113053"/>
                                </a:cubicBezTo>
                                <a:lnTo>
                                  <a:pt x="34850" y="84523"/>
                                </a:lnTo>
                                <a:cubicBezTo>
                                  <a:pt x="26690" y="84332"/>
                                  <a:pt x="18254" y="84551"/>
                                  <a:pt x="10190" y="85488"/>
                                </a:cubicBezTo>
                                <a:lnTo>
                                  <a:pt x="0" y="87883"/>
                                </a:lnTo>
                                <a:lnTo>
                                  <a:pt x="0" y="66822"/>
                                </a:lnTo>
                                <a:lnTo>
                                  <a:pt x="34240" y="63773"/>
                                </a:lnTo>
                                <a:lnTo>
                                  <a:pt x="34240" y="60265"/>
                                </a:lnTo>
                                <a:cubicBezTo>
                                  <a:pt x="34240" y="50080"/>
                                  <a:pt x="32095" y="33803"/>
                                  <a:pt x="16803" y="26301"/>
                                </a:cubicBezTo>
                                <a:lnTo>
                                  <a:pt x="0" y="22932"/>
                                </a:lnTo>
                                <a:lnTo>
                                  <a:pt x="0" y="154"/>
                                </a:lnTo>
                                <a:lnTo>
                                  <a:pt x="1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4" name="Shape 46"/>
                        <wps:cNvSpPr/>
                        <wps:spPr>
                          <a:xfrm>
                            <a:off x="3779717" y="3453205"/>
                            <a:ext cx="30122" cy="3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22" h="32298">
                                <a:moveTo>
                                  <a:pt x="7474" y="0"/>
                                </a:moveTo>
                                <a:cubicBezTo>
                                  <a:pt x="11897" y="2899"/>
                                  <a:pt x="18035" y="5874"/>
                                  <a:pt x="24936" y="8124"/>
                                </a:cubicBezTo>
                                <a:lnTo>
                                  <a:pt x="30122" y="9013"/>
                                </a:lnTo>
                                <a:lnTo>
                                  <a:pt x="30122" y="32298"/>
                                </a:lnTo>
                                <a:lnTo>
                                  <a:pt x="20724" y="31124"/>
                                </a:lnTo>
                                <a:cubicBezTo>
                                  <a:pt x="12850" y="29102"/>
                                  <a:pt x="5796" y="26242"/>
                                  <a:pt x="0" y="22885"/>
                                </a:cubicBezTo>
                                <a:lnTo>
                                  <a:pt x="0" y="22733"/>
                                </a:lnTo>
                                <a:lnTo>
                                  <a:pt x="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5" name="Shape 47"/>
                        <wps:cNvSpPr/>
                        <wps:spPr>
                          <a:xfrm>
                            <a:off x="3784445" y="3323570"/>
                            <a:ext cx="25394" cy="78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4" h="78314">
                                <a:moveTo>
                                  <a:pt x="25394" y="0"/>
                                </a:moveTo>
                                <a:lnTo>
                                  <a:pt x="25394" y="78314"/>
                                </a:lnTo>
                                <a:lnTo>
                                  <a:pt x="24321" y="77817"/>
                                </a:lnTo>
                                <a:cubicBezTo>
                                  <a:pt x="7893" y="67854"/>
                                  <a:pt x="0" y="54952"/>
                                  <a:pt x="0" y="40077"/>
                                </a:cubicBezTo>
                                <a:cubicBezTo>
                                  <a:pt x="0" y="26804"/>
                                  <a:pt x="5376" y="14713"/>
                                  <a:pt x="15175" y="5940"/>
                                </a:cubicBezTo>
                                <a:lnTo>
                                  <a:pt x="25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6" name="Shape 15778"/>
                        <wps:cNvSpPr/>
                        <wps:spPr>
                          <a:xfrm>
                            <a:off x="3711694" y="3319098"/>
                            <a:ext cx="29894" cy="16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4" h="164774">
                                <a:moveTo>
                                  <a:pt x="0" y="0"/>
                                </a:moveTo>
                                <a:lnTo>
                                  <a:pt x="29894" y="0"/>
                                </a:lnTo>
                                <a:lnTo>
                                  <a:pt x="29894" y="164774"/>
                                </a:lnTo>
                                <a:lnTo>
                                  <a:pt x="0" y="164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7" name="Shape 49"/>
                        <wps:cNvSpPr/>
                        <wps:spPr>
                          <a:xfrm>
                            <a:off x="3532336" y="3319098"/>
                            <a:ext cx="131011" cy="16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11" h="168435">
                                <a:moveTo>
                                  <a:pt x="0" y="0"/>
                                </a:moveTo>
                                <a:lnTo>
                                  <a:pt x="20742" y="0"/>
                                </a:lnTo>
                                <a:lnTo>
                                  <a:pt x="20742" y="91236"/>
                                </a:lnTo>
                                <a:cubicBezTo>
                                  <a:pt x="20742" y="122512"/>
                                  <a:pt x="30350" y="143567"/>
                                  <a:pt x="57498" y="143567"/>
                                </a:cubicBezTo>
                                <a:cubicBezTo>
                                  <a:pt x="77631" y="143567"/>
                                  <a:pt x="91510" y="129683"/>
                                  <a:pt x="97000" y="116409"/>
                                </a:cubicBezTo>
                                <a:cubicBezTo>
                                  <a:pt x="98678" y="111985"/>
                                  <a:pt x="99745" y="106493"/>
                                  <a:pt x="99745" y="101000"/>
                                </a:cubicBezTo>
                                <a:lnTo>
                                  <a:pt x="99745" y="0"/>
                                </a:lnTo>
                                <a:lnTo>
                                  <a:pt x="129639" y="0"/>
                                </a:lnTo>
                                <a:lnTo>
                                  <a:pt x="129639" y="119766"/>
                                </a:lnTo>
                                <a:cubicBezTo>
                                  <a:pt x="129639" y="136854"/>
                                  <a:pt x="129944" y="151805"/>
                                  <a:pt x="131011" y="164774"/>
                                </a:cubicBezTo>
                                <a:lnTo>
                                  <a:pt x="104473" y="164774"/>
                                </a:lnTo>
                                <a:lnTo>
                                  <a:pt x="102796" y="137921"/>
                                </a:lnTo>
                                <a:lnTo>
                                  <a:pt x="102186" y="137921"/>
                                </a:lnTo>
                                <a:cubicBezTo>
                                  <a:pt x="94255" y="151042"/>
                                  <a:pt x="76868" y="168435"/>
                                  <a:pt x="47737" y="168435"/>
                                </a:cubicBezTo>
                                <a:cubicBezTo>
                                  <a:pt x="34773" y="168435"/>
                                  <a:pt x="20551" y="164888"/>
                                  <a:pt x="9570" y="154094"/>
                                </a:cubicBezTo>
                                <a:lnTo>
                                  <a:pt x="0" y="138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8" name="Shape 50"/>
                        <wps:cNvSpPr/>
                        <wps:spPr>
                          <a:xfrm>
                            <a:off x="3708035" y="3254408"/>
                            <a:ext cx="37366" cy="3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6" h="37074">
                                <a:moveTo>
                                  <a:pt x="18607" y="0"/>
                                </a:moveTo>
                                <a:cubicBezTo>
                                  <a:pt x="29893" y="0"/>
                                  <a:pt x="37061" y="8086"/>
                                  <a:pt x="37061" y="18766"/>
                                </a:cubicBezTo>
                                <a:cubicBezTo>
                                  <a:pt x="37366" y="28835"/>
                                  <a:pt x="29893" y="37074"/>
                                  <a:pt x="17997" y="37074"/>
                                </a:cubicBezTo>
                                <a:cubicBezTo>
                                  <a:pt x="7473" y="37074"/>
                                  <a:pt x="0" y="28835"/>
                                  <a:pt x="0" y="18766"/>
                                </a:cubicBezTo>
                                <a:cubicBezTo>
                                  <a:pt x="0" y="8086"/>
                                  <a:pt x="7778" y="0"/>
                                  <a:pt x="186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89" name="Shape 51"/>
                        <wps:cNvSpPr/>
                        <wps:spPr>
                          <a:xfrm>
                            <a:off x="3714745" y="2886109"/>
                            <a:ext cx="95094" cy="229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4" h="229462">
                                <a:moveTo>
                                  <a:pt x="77936" y="0"/>
                                </a:moveTo>
                                <a:lnTo>
                                  <a:pt x="95094" y="0"/>
                                </a:lnTo>
                                <a:lnTo>
                                  <a:pt x="95094" y="26241"/>
                                </a:lnTo>
                                <a:lnTo>
                                  <a:pt x="94560" y="26241"/>
                                </a:lnTo>
                                <a:cubicBezTo>
                                  <a:pt x="91205" y="39820"/>
                                  <a:pt x="87392" y="53704"/>
                                  <a:pt x="83121" y="67740"/>
                                </a:cubicBezTo>
                                <a:lnTo>
                                  <a:pt x="60549" y="134107"/>
                                </a:lnTo>
                                <a:lnTo>
                                  <a:pt x="95094" y="134107"/>
                                </a:lnTo>
                                <a:lnTo>
                                  <a:pt x="95094" y="157297"/>
                                </a:lnTo>
                                <a:lnTo>
                                  <a:pt x="54448" y="157297"/>
                                </a:lnTo>
                                <a:lnTo>
                                  <a:pt x="30655" y="229462"/>
                                </a:lnTo>
                                <a:lnTo>
                                  <a:pt x="0" y="229462"/>
                                </a:lnTo>
                                <a:lnTo>
                                  <a:pt x="77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90" name="Shape 52"/>
                        <wps:cNvSpPr/>
                        <wps:spPr>
                          <a:xfrm>
                            <a:off x="3532336" y="2873903"/>
                            <a:ext cx="78241" cy="244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1" h="244452">
                                <a:moveTo>
                                  <a:pt x="46975" y="0"/>
                                </a:moveTo>
                                <a:lnTo>
                                  <a:pt x="76868" y="0"/>
                                </a:lnTo>
                                <a:lnTo>
                                  <a:pt x="76868" y="199102"/>
                                </a:lnTo>
                                <a:cubicBezTo>
                                  <a:pt x="76868" y="213748"/>
                                  <a:pt x="77326" y="230378"/>
                                  <a:pt x="78241" y="241668"/>
                                </a:cubicBezTo>
                                <a:lnTo>
                                  <a:pt x="51398" y="241668"/>
                                </a:lnTo>
                                <a:lnTo>
                                  <a:pt x="50025" y="212985"/>
                                </a:lnTo>
                                <a:lnTo>
                                  <a:pt x="49415" y="212985"/>
                                </a:lnTo>
                                <a:cubicBezTo>
                                  <a:pt x="42438" y="226831"/>
                                  <a:pt x="29455" y="238102"/>
                                  <a:pt x="12075" y="242872"/>
                                </a:cubicBezTo>
                                <a:lnTo>
                                  <a:pt x="0" y="244452"/>
                                </a:lnTo>
                                <a:lnTo>
                                  <a:pt x="0" y="220842"/>
                                </a:lnTo>
                                <a:lnTo>
                                  <a:pt x="1677" y="221224"/>
                                </a:lnTo>
                                <a:cubicBezTo>
                                  <a:pt x="21810" y="221224"/>
                                  <a:pt x="40112" y="207950"/>
                                  <a:pt x="45602" y="185523"/>
                                </a:cubicBezTo>
                                <a:cubicBezTo>
                                  <a:pt x="46670" y="181404"/>
                                  <a:pt x="46975" y="177285"/>
                                  <a:pt x="46975" y="172555"/>
                                </a:cubicBezTo>
                                <a:lnTo>
                                  <a:pt x="46975" y="144025"/>
                                </a:lnTo>
                                <a:cubicBezTo>
                                  <a:pt x="46975" y="140210"/>
                                  <a:pt x="46670" y="135023"/>
                                  <a:pt x="45602" y="131361"/>
                                </a:cubicBezTo>
                                <a:cubicBezTo>
                                  <a:pt x="41179" y="112290"/>
                                  <a:pt x="24860" y="96576"/>
                                  <a:pt x="2440" y="96576"/>
                                </a:cubicBezTo>
                                <a:lnTo>
                                  <a:pt x="0" y="97143"/>
                                </a:lnTo>
                                <a:lnTo>
                                  <a:pt x="0" y="73893"/>
                                </a:lnTo>
                                <a:lnTo>
                                  <a:pt x="28082" y="80690"/>
                                </a:lnTo>
                                <a:cubicBezTo>
                                  <a:pt x="36413" y="85324"/>
                                  <a:pt x="42552" y="91617"/>
                                  <a:pt x="46365" y="98254"/>
                                </a:cubicBezTo>
                                <a:lnTo>
                                  <a:pt x="46975" y="98254"/>
                                </a:lnTo>
                                <a:lnTo>
                                  <a:pt x="4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91" name="Shape 53"/>
                        <wps:cNvSpPr/>
                        <wps:spPr>
                          <a:xfrm>
                            <a:off x="3809839" y="3315283"/>
                            <a:ext cx="77859" cy="17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59" h="172250">
                                <a:moveTo>
                                  <a:pt x="31494" y="0"/>
                                </a:moveTo>
                                <a:cubicBezTo>
                                  <a:pt x="48119" y="0"/>
                                  <a:pt x="62913" y="4730"/>
                                  <a:pt x="72064" y="10222"/>
                                </a:cubicBezTo>
                                <a:lnTo>
                                  <a:pt x="64438" y="32040"/>
                                </a:lnTo>
                                <a:cubicBezTo>
                                  <a:pt x="58032" y="27920"/>
                                  <a:pt x="46136" y="22428"/>
                                  <a:pt x="30884" y="22428"/>
                                </a:cubicBezTo>
                                <a:cubicBezTo>
                                  <a:pt x="13193" y="22428"/>
                                  <a:pt x="3279" y="32650"/>
                                  <a:pt x="3279" y="45008"/>
                                </a:cubicBezTo>
                                <a:cubicBezTo>
                                  <a:pt x="3279" y="58586"/>
                                  <a:pt x="13193" y="64689"/>
                                  <a:pt x="34545" y="72928"/>
                                </a:cubicBezTo>
                                <a:cubicBezTo>
                                  <a:pt x="63218" y="83760"/>
                                  <a:pt x="77859" y="98101"/>
                                  <a:pt x="77859" y="122665"/>
                                </a:cubicBezTo>
                                <a:cubicBezTo>
                                  <a:pt x="77859" y="151500"/>
                                  <a:pt x="55287" y="172250"/>
                                  <a:pt x="16243" y="172250"/>
                                </a:cubicBezTo>
                                <a:lnTo>
                                  <a:pt x="0" y="170220"/>
                                </a:lnTo>
                                <a:lnTo>
                                  <a:pt x="0" y="146935"/>
                                </a:lnTo>
                                <a:lnTo>
                                  <a:pt x="16853" y="149822"/>
                                </a:lnTo>
                                <a:cubicBezTo>
                                  <a:pt x="38663" y="149822"/>
                                  <a:pt x="48881" y="138990"/>
                                  <a:pt x="48881" y="125259"/>
                                </a:cubicBezTo>
                                <a:cubicBezTo>
                                  <a:pt x="48881" y="111070"/>
                                  <a:pt x="40340" y="103136"/>
                                  <a:pt x="18226" y="95050"/>
                                </a:cubicBezTo>
                                <a:lnTo>
                                  <a:pt x="0" y="86601"/>
                                </a:lnTo>
                                <a:lnTo>
                                  <a:pt x="0" y="8287"/>
                                </a:lnTo>
                                <a:lnTo>
                                  <a:pt x="7678" y="3824"/>
                                </a:lnTo>
                                <a:cubicBezTo>
                                  <a:pt x="14670" y="1363"/>
                                  <a:pt x="22648" y="0"/>
                                  <a:pt x="314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92" name="Shape 54"/>
                        <wps:cNvSpPr/>
                        <wps:spPr>
                          <a:xfrm>
                            <a:off x="3999187" y="3252730"/>
                            <a:ext cx="70692" cy="231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92" h="231141">
                                <a:moveTo>
                                  <a:pt x="56889" y="0"/>
                                </a:moveTo>
                                <a:lnTo>
                                  <a:pt x="70692" y="1777"/>
                                </a:lnTo>
                                <a:lnTo>
                                  <a:pt x="70692" y="25129"/>
                                </a:lnTo>
                                <a:lnTo>
                                  <a:pt x="57499" y="23495"/>
                                </a:lnTo>
                                <a:cubicBezTo>
                                  <a:pt x="44688" y="23495"/>
                                  <a:pt x="34774" y="24411"/>
                                  <a:pt x="29741" y="25784"/>
                                </a:cubicBezTo>
                                <a:lnTo>
                                  <a:pt x="29741" y="115036"/>
                                </a:lnTo>
                                <a:cubicBezTo>
                                  <a:pt x="36147" y="116715"/>
                                  <a:pt x="44230" y="117325"/>
                                  <a:pt x="54144" y="117325"/>
                                </a:cubicBezTo>
                                <a:lnTo>
                                  <a:pt x="70692" y="115135"/>
                                </a:lnTo>
                                <a:lnTo>
                                  <a:pt x="70692" y="138544"/>
                                </a:lnTo>
                                <a:lnTo>
                                  <a:pt x="53533" y="141278"/>
                                </a:lnTo>
                                <a:cubicBezTo>
                                  <a:pt x="44688" y="141278"/>
                                  <a:pt x="36452" y="140820"/>
                                  <a:pt x="29741" y="139142"/>
                                </a:cubicBezTo>
                                <a:lnTo>
                                  <a:pt x="29741" y="231141"/>
                                </a:lnTo>
                                <a:lnTo>
                                  <a:pt x="0" y="231141"/>
                                </a:lnTo>
                                <a:lnTo>
                                  <a:pt x="0" y="4425"/>
                                </a:lnTo>
                                <a:cubicBezTo>
                                  <a:pt x="14337" y="1984"/>
                                  <a:pt x="33096" y="0"/>
                                  <a:pt x="56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93" name="Shape 55"/>
                        <wps:cNvSpPr/>
                        <wps:spPr>
                          <a:xfrm>
                            <a:off x="3934216" y="2950798"/>
                            <a:ext cx="135663" cy="16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63" h="168435">
                                <a:moveTo>
                                  <a:pt x="0" y="0"/>
                                </a:moveTo>
                                <a:lnTo>
                                  <a:pt x="30045" y="0"/>
                                </a:lnTo>
                                <a:lnTo>
                                  <a:pt x="30045" y="91236"/>
                                </a:lnTo>
                                <a:cubicBezTo>
                                  <a:pt x="30045" y="122512"/>
                                  <a:pt x="39501" y="143719"/>
                                  <a:pt x="66650" y="143719"/>
                                </a:cubicBezTo>
                                <a:cubicBezTo>
                                  <a:pt x="86782" y="143719"/>
                                  <a:pt x="100813" y="129683"/>
                                  <a:pt x="106151" y="116410"/>
                                </a:cubicBezTo>
                                <a:cubicBezTo>
                                  <a:pt x="107981" y="111985"/>
                                  <a:pt x="108896" y="106492"/>
                                  <a:pt x="108896" y="101153"/>
                                </a:cubicBezTo>
                                <a:lnTo>
                                  <a:pt x="108896" y="0"/>
                                </a:lnTo>
                                <a:lnTo>
                                  <a:pt x="135663" y="0"/>
                                </a:lnTo>
                                <a:lnTo>
                                  <a:pt x="135663" y="164774"/>
                                </a:lnTo>
                                <a:lnTo>
                                  <a:pt x="113624" y="164774"/>
                                </a:lnTo>
                                <a:lnTo>
                                  <a:pt x="111947" y="137922"/>
                                </a:lnTo>
                                <a:lnTo>
                                  <a:pt x="111337" y="137922"/>
                                </a:lnTo>
                                <a:cubicBezTo>
                                  <a:pt x="103558" y="151195"/>
                                  <a:pt x="86171" y="168435"/>
                                  <a:pt x="56888" y="168435"/>
                                </a:cubicBezTo>
                                <a:cubicBezTo>
                                  <a:pt x="30961" y="168435"/>
                                  <a:pt x="0" y="154246"/>
                                  <a:pt x="0" y="962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94" name="Shape 56"/>
                        <wps:cNvSpPr/>
                        <wps:spPr>
                          <a:xfrm>
                            <a:off x="3809839" y="2886109"/>
                            <a:ext cx="96924" cy="229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24" h="229462">
                                <a:moveTo>
                                  <a:pt x="0" y="0"/>
                                </a:moveTo>
                                <a:lnTo>
                                  <a:pt x="18531" y="0"/>
                                </a:lnTo>
                                <a:lnTo>
                                  <a:pt x="96924" y="229462"/>
                                </a:lnTo>
                                <a:lnTo>
                                  <a:pt x="65200" y="229462"/>
                                </a:lnTo>
                                <a:lnTo>
                                  <a:pt x="40646" y="157297"/>
                                </a:lnTo>
                                <a:lnTo>
                                  <a:pt x="0" y="157297"/>
                                </a:lnTo>
                                <a:lnTo>
                                  <a:pt x="0" y="134107"/>
                                </a:lnTo>
                                <a:lnTo>
                                  <a:pt x="34545" y="134107"/>
                                </a:lnTo>
                                <a:lnTo>
                                  <a:pt x="12125" y="68045"/>
                                </a:lnTo>
                                <a:cubicBezTo>
                                  <a:pt x="7092" y="53094"/>
                                  <a:pt x="3584" y="39515"/>
                                  <a:pt x="229" y="26241"/>
                                </a:cubicBezTo>
                                <a:lnTo>
                                  <a:pt x="0" y="26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95" name="Shape 57"/>
                        <wps:cNvSpPr/>
                        <wps:spPr>
                          <a:xfrm>
                            <a:off x="4158872" y="3315523"/>
                            <a:ext cx="80299" cy="17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99" h="172010">
                                <a:moveTo>
                                  <a:pt x="80299" y="0"/>
                                </a:moveTo>
                                <a:lnTo>
                                  <a:pt x="80299" y="22356"/>
                                </a:lnTo>
                                <a:lnTo>
                                  <a:pt x="58123" y="27802"/>
                                </a:lnTo>
                                <a:cubicBezTo>
                                  <a:pt x="38863" y="38493"/>
                                  <a:pt x="30198" y="62809"/>
                                  <a:pt x="30198" y="86266"/>
                                </a:cubicBezTo>
                                <a:cubicBezTo>
                                  <a:pt x="30198" y="113385"/>
                                  <a:pt x="41951" y="135441"/>
                                  <a:pt x="60182" y="144774"/>
                                </a:cubicBezTo>
                                <a:lnTo>
                                  <a:pt x="80299" y="149564"/>
                                </a:lnTo>
                                <a:lnTo>
                                  <a:pt x="80299" y="171786"/>
                                </a:lnTo>
                                <a:lnTo>
                                  <a:pt x="79003" y="172010"/>
                                </a:lnTo>
                                <a:cubicBezTo>
                                  <a:pt x="34316" y="172010"/>
                                  <a:pt x="0" y="139360"/>
                                  <a:pt x="0" y="87335"/>
                                </a:cubicBezTo>
                                <a:cubicBezTo>
                                  <a:pt x="0" y="45912"/>
                                  <a:pt x="20246" y="17363"/>
                                  <a:pt x="49608" y="5677"/>
                                </a:cubicBezTo>
                                <a:lnTo>
                                  <a:pt x="80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96" name="Shape 58"/>
                        <wps:cNvSpPr/>
                        <wps:spPr>
                          <a:xfrm>
                            <a:off x="4069879" y="3254507"/>
                            <a:ext cx="70538" cy="13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8" h="136767">
                                <a:moveTo>
                                  <a:pt x="0" y="0"/>
                                </a:moveTo>
                                <a:lnTo>
                                  <a:pt x="24269" y="3124"/>
                                </a:lnTo>
                                <a:cubicBezTo>
                                  <a:pt x="35002" y="6347"/>
                                  <a:pt x="43772" y="11115"/>
                                  <a:pt x="50559" y="17294"/>
                                </a:cubicBezTo>
                                <a:cubicBezTo>
                                  <a:pt x="63065" y="28127"/>
                                  <a:pt x="70538" y="44756"/>
                                  <a:pt x="70538" y="65201"/>
                                </a:cubicBezTo>
                                <a:cubicBezTo>
                                  <a:pt x="70538" y="85950"/>
                                  <a:pt x="64438" y="102275"/>
                                  <a:pt x="52846" y="114175"/>
                                </a:cubicBezTo>
                                <a:cubicBezTo>
                                  <a:pt x="45068" y="122566"/>
                                  <a:pt x="34773" y="128898"/>
                                  <a:pt x="22820" y="133131"/>
                                </a:cubicBezTo>
                                <a:lnTo>
                                  <a:pt x="0" y="136767"/>
                                </a:lnTo>
                                <a:lnTo>
                                  <a:pt x="0" y="113358"/>
                                </a:lnTo>
                                <a:lnTo>
                                  <a:pt x="7556" y="112358"/>
                                </a:lnTo>
                                <a:cubicBezTo>
                                  <a:pt x="28768" y="106022"/>
                                  <a:pt x="40950" y="90374"/>
                                  <a:pt x="40950" y="66573"/>
                                </a:cubicBezTo>
                                <a:cubicBezTo>
                                  <a:pt x="40950" y="43917"/>
                                  <a:pt x="28940" y="30014"/>
                                  <a:pt x="9101" y="24479"/>
                                </a:cubicBezTo>
                                <a:lnTo>
                                  <a:pt x="0" y="23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97" name="Shape 59"/>
                        <wps:cNvSpPr/>
                        <wps:spPr>
                          <a:xfrm>
                            <a:off x="4221403" y="2979549"/>
                            <a:ext cx="17768" cy="108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68" h="108827">
                                <a:moveTo>
                                  <a:pt x="17768" y="0"/>
                                </a:moveTo>
                                <a:lnTo>
                                  <a:pt x="17768" y="108827"/>
                                </a:lnTo>
                                <a:lnTo>
                                  <a:pt x="6082" y="90188"/>
                                </a:lnTo>
                                <a:cubicBezTo>
                                  <a:pt x="2154" y="79810"/>
                                  <a:pt x="0" y="68015"/>
                                  <a:pt x="0" y="55008"/>
                                </a:cubicBezTo>
                                <a:cubicBezTo>
                                  <a:pt x="0" y="41201"/>
                                  <a:pt x="2259" y="28824"/>
                                  <a:pt x="6360" y="18025"/>
                                </a:cubicBezTo>
                                <a:lnTo>
                                  <a:pt x="17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98" name="Shape 60"/>
                        <wps:cNvSpPr/>
                        <wps:spPr>
                          <a:xfrm>
                            <a:off x="4069879" y="2950798"/>
                            <a:ext cx="4499" cy="16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9" h="164774">
                                <a:moveTo>
                                  <a:pt x="0" y="0"/>
                                </a:moveTo>
                                <a:lnTo>
                                  <a:pt x="3126" y="0"/>
                                </a:lnTo>
                                <a:lnTo>
                                  <a:pt x="3126" y="119766"/>
                                </a:lnTo>
                                <a:cubicBezTo>
                                  <a:pt x="3126" y="136854"/>
                                  <a:pt x="3584" y="151805"/>
                                  <a:pt x="4499" y="164774"/>
                                </a:cubicBezTo>
                                <a:lnTo>
                                  <a:pt x="0" y="164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799" name="Shape 61"/>
                        <wps:cNvSpPr/>
                        <wps:spPr>
                          <a:xfrm>
                            <a:off x="4104119" y="2911283"/>
                            <a:ext cx="97610" cy="2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10" h="207950">
                                <a:moveTo>
                                  <a:pt x="54753" y="0"/>
                                </a:moveTo>
                                <a:lnTo>
                                  <a:pt x="54753" y="39515"/>
                                </a:lnTo>
                                <a:lnTo>
                                  <a:pt x="97610" y="39515"/>
                                </a:lnTo>
                                <a:lnTo>
                                  <a:pt x="97610" y="62248"/>
                                </a:lnTo>
                                <a:lnTo>
                                  <a:pt x="54753" y="62248"/>
                                </a:lnTo>
                                <a:lnTo>
                                  <a:pt x="54753" y="151195"/>
                                </a:lnTo>
                                <a:cubicBezTo>
                                  <a:pt x="54753" y="171640"/>
                                  <a:pt x="60549" y="183235"/>
                                  <a:pt x="77173" y="183235"/>
                                </a:cubicBezTo>
                                <a:cubicBezTo>
                                  <a:pt x="85409" y="183235"/>
                                  <a:pt x="90137" y="182472"/>
                                  <a:pt x="94560" y="181099"/>
                                </a:cubicBezTo>
                                <a:lnTo>
                                  <a:pt x="95933" y="203679"/>
                                </a:lnTo>
                                <a:cubicBezTo>
                                  <a:pt x="90137" y="205967"/>
                                  <a:pt x="80986" y="207950"/>
                                  <a:pt x="69395" y="207950"/>
                                </a:cubicBezTo>
                                <a:cubicBezTo>
                                  <a:pt x="55363" y="207950"/>
                                  <a:pt x="44229" y="203221"/>
                                  <a:pt x="37062" y="195135"/>
                                </a:cubicBezTo>
                                <a:cubicBezTo>
                                  <a:pt x="28520" y="186286"/>
                                  <a:pt x="25470" y="171640"/>
                                  <a:pt x="25470" y="152111"/>
                                </a:cubicBezTo>
                                <a:lnTo>
                                  <a:pt x="25470" y="62248"/>
                                </a:lnTo>
                                <a:lnTo>
                                  <a:pt x="0" y="62248"/>
                                </a:lnTo>
                                <a:lnTo>
                                  <a:pt x="0" y="39515"/>
                                </a:lnTo>
                                <a:lnTo>
                                  <a:pt x="25470" y="39515"/>
                                </a:lnTo>
                                <a:lnTo>
                                  <a:pt x="25470" y="9154"/>
                                </a:lnTo>
                                <a:lnTo>
                                  <a:pt x="54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00" name="Shape 62"/>
                        <wps:cNvSpPr/>
                        <wps:spPr>
                          <a:xfrm>
                            <a:off x="4239171" y="3315283"/>
                            <a:ext cx="62608" cy="172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8" h="172026">
                                <a:moveTo>
                                  <a:pt x="1297" y="0"/>
                                </a:moveTo>
                                <a:cubicBezTo>
                                  <a:pt x="25013" y="0"/>
                                  <a:pt x="44840" y="8582"/>
                                  <a:pt x="58738" y="23476"/>
                                </a:cubicBezTo>
                                <a:lnTo>
                                  <a:pt x="62608" y="29899"/>
                                </a:lnTo>
                                <a:lnTo>
                                  <a:pt x="62608" y="141893"/>
                                </a:lnTo>
                                <a:lnTo>
                                  <a:pt x="48547" y="156354"/>
                                </a:lnTo>
                                <a:cubicBezTo>
                                  <a:pt x="42301" y="160989"/>
                                  <a:pt x="35452" y="164571"/>
                                  <a:pt x="28294" y="167150"/>
                                </a:cubicBezTo>
                                <a:lnTo>
                                  <a:pt x="0" y="172026"/>
                                </a:lnTo>
                                <a:lnTo>
                                  <a:pt x="0" y="149804"/>
                                </a:lnTo>
                                <a:lnTo>
                                  <a:pt x="77" y="149822"/>
                                </a:lnTo>
                                <a:cubicBezTo>
                                  <a:pt x="28597" y="149822"/>
                                  <a:pt x="50102" y="122970"/>
                                  <a:pt x="50102" y="85896"/>
                                </a:cubicBezTo>
                                <a:cubicBezTo>
                                  <a:pt x="50102" y="57823"/>
                                  <a:pt x="36070" y="22428"/>
                                  <a:pt x="687" y="22428"/>
                                </a:cubicBezTo>
                                <a:lnTo>
                                  <a:pt x="0" y="22596"/>
                                </a:lnTo>
                                <a:lnTo>
                                  <a:pt x="0" y="240"/>
                                </a:lnTo>
                                <a:lnTo>
                                  <a:pt x="1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01" name="Shape 63"/>
                        <wps:cNvSpPr/>
                        <wps:spPr>
                          <a:xfrm>
                            <a:off x="4239171" y="2947238"/>
                            <a:ext cx="62608" cy="171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8" h="171995">
                                <a:moveTo>
                                  <a:pt x="62608" y="0"/>
                                </a:moveTo>
                                <a:lnTo>
                                  <a:pt x="62608" y="22512"/>
                                </a:lnTo>
                                <a:lnTo>
                                  <a:pt x="40443" y="27916"/>
                                </a:lnTo>
                                <a:cubicBezTo>
                                  <a:pt x="21162" y="38565"/>
                                  <a:pt x="12583" y="62795"/>
                                  <a:pt x="12583" y="86252"/>
                                </a:cubicBezTo>
                                <a:cubicBezTo>
                                  <a:pt x="12583" y="122411"/>
                                  <a:pt x="33325" y="149568"/>
                                  <a:pt x="62608" y="149568"/>
                                </a:cubicBezTo>
                                <a:lnTo>
                                  <a:pt x="62608" y="171759"/>
                                </a:lnTo>
                                <a:lnTo>
                                  <a:pt x="61235" y="171995"/>
                                </a:lnTo>
                                <a:cubicBezTo>
                                  <a:pt x="38968" y="171995"/>
                                  <a:pt x="19217" y="163833"/>
                                  <a:pt x="5033" y="149167"/>
                                </a:cubicBezTo>
                                <a:lnTo>
                                  <a:pt x="0" y="141139"/>
                                </a:lnTo>
                                <a:lnTo>
                                  <a:pt x="0" y="32312"/>
                                </a:lnTo>
                                <a:lnTo>
                                  <a:pt x="6005" y="22822"/>
                                </a:lnTo>
                                <a:cubicBezTo>
                                  <a:pt x="13374" y="15327"/>
                                  <a:pt x="22167" y="9558"/>
                                  <a:pt x="31969" y="5663"/>
                                </a:cubicBezTo>
                                <a:lnTo>
                                  <a:pt x="6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02" name="Shape 64"/>
                        <wps:cNvSpPr/>
                        <wps:spPr>
                          <a:xfrm>
                            <a:off x="4283782" y="2899070"/>
                            <a:ext cx="17997" cy="29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7" h="29301">
                                <a:moveTo>
                                  <a:pt x="17997" y="0"/>
                                </a:moveTo>
                                <a:lnTo>
                                  <a:pt x="17997" y="29301"/>
                                </a:lnTo>
                                <a:lnTo>
                                  <a:pt x="0" y="29301"/>
                                </a:lnTo>
                                <a:lnTo>
                                  <a:pt x="1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03" name="Shape 65"/>
                        <wps:cNvSpPr/>
                        <wps:spPr>
                          <a:xfrm>
                            <a:off x="4301780" y="3345182"/>
                            <a:ext cx="17997" cy="111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7" h="111994">
                                <a:moveTo>
                                  <a:pt x="0" y="0"/>
                                </a:moveTo>
                                <a:lnTo>
                                  <a:pt x="12275" y="20370"/>
                                </a:lnTo>
                                <a:cubicBezTo>
                                  <a:pt x="16005" y="30690"/>
                                  <a:pt x="17997" y="42304"/>
                                  <a:pt x="17997" y="54929"/>
                                </a:cubicBezTo>
                                <a:cubicBezTo>
                                  <a:pt x="17997" y="77757"/>
                                  <a:pt x="12077" y="95758"/>
                                  <a:pt x="2579" y="109342"/>
                                </a:cubicBezTo>
                                <a:lnTo>
                                  <a:pt x="0" y="11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04" name="Shape 66"/>
                        <wps:cNvSpPr/>
                        <wps:spPr>
                          <a:xfrm>
                            <a:off x="4456278" y="3315537"/>
                            <a:ext cx="80376" cy="17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76" h="171996">
                                <a:moveTo>
                                  <a:pt x="80376" y="0"/>
                                </a:moveTo>
                                <a:lnTo>
                                  <a:pt x="80376" y="22324"/>
                                </a:lnTo>
                                <a:lnTo>
                                  <a:pt x="58146" y="27788"/>
                                </a:lnTo>
                                <a:cubicBezTo>
                                  <a:pt x="38929" y="38479"/>
                                  <a:pt x="30350" y="62795"/>
                                  <a:pt x="30350" y="86252"/>
                                </a:cubicBezTo>
                                <a:cubicBezTo>
                                  <a:pt x="30350" y="122411"/>
                                  <a:pt x="51093" y="149568"/>
                                  <a:pt x="80376" y="149568"/>
                                </a:cubicBezTo>
                                <a:lnTo>
                                  <a:pt x="80376" y="171759"/>
                                </a:lnTo>
                                <a:lnTo>
                                  <a:pt x="79003" y="171996"/>
                                </a:lnTo>
                                <a:cubicBezTo>
                                  <a:pt x="34316" y="171996"/>
                                  <a:pt x="0" y="139346"/>
                                  <a:pt x="0" y="87321"/>
                                </a:cubicBezTo>
                                <a:cubicBezTo>
                                  <a:pt x="0" y="45898"/>
                                  <a:pt x="20332" y="17349"/>
                                  <a:pt x="49737" y="5663"/>
                                </a:cubicBezTo>
                                <a:lnTo>
                                  <a:pt x="80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05" name="Shape 67"/>
                        <wps:cNvSpPr/>
                        <wps:spPr>
                          <a:xfrm>
                            <a:off x="4338841" y="3279582"/>
                            <a:ext cx="97763" cy="2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63" h="207950">
                                <a:moveTo>
                                  <a:pt x="54906" y="0"/>
                                </a:moveTo>
                                <a:lnTo>
                                  <a:pt x="54906" y="39515"/>
                                </a:lnTo>
                                <a:lnTo>
                                  <a:pt x="97763" y="39515"/>
                                </a:lnTo>
                                <a:lnTo>
                                  <a:pt x="97763" y="62248"/>
                                </a:lnTo>
                                <a:lnTo>
                                  <a:pt x="54906" y="62248"/>
                                </a:lnTo>
                                <a:lnTo>
                                  <a:pt x="54906" y="151195"/>
                                </a:lnTo>
                                <a:cubicBezTo>
                                  <a:pt x="54906" y="171640"/>
                                  <a:pt x="60701" y="183082"/>
                                  <a:pt x="77326" y="183082"/>
                                </a:cubicBezTo>
                                <a:cubicBezTo>
                                  <a:pt x="85409" y="183082"/>
                                  <a:pt x="90289" y="182471"/>
                                  <a:pt x="94712" y="181099"/>
                                </a:cubicBezTo>
                                <a:lnTo>
                                  <a:pt x="96085" y="203526"/>
                                </a:lnTo>
                                <a:cubicBezTo>
                                  <a:pt x="90289" y="205967"/>
                                  <a:pt x="80986" y="207950"/>
                                  <a:pt x="69395" y="207950"/>
                                </a:cubicBezTo>
                                <a:cubicBezTo>
                                  <a:pt x="55516" y="207950"/>
                                  <a:pt x="44229" y="203221"/>
                                  <a:pt x="37061" y="195135"/>
                                </a:cubicBezTo>
                                <a:cubicBezTo>
                                  <a:pt x="28673" y="186133"/>
                                  <a:pt x="25622" y="171640"/>
                                  <a:pt x="25622" y="152110"/>
                                </a:cubicBezTo>
                                <a:lnTo>
                                  <a:pt x="25622" y="62248"/>
                                </a:lnTo>
                                <a:lnTo>
                                  <a:pt x="0" y="62248"/>
                                </a:lnTo>
                                <a:lnTo>
                                  <a:pt x="0" y="39515"/>
                                </a:lnTo>
                                <a:lnTo>
                                  <a:pt x="25622" y="39515"/>
                                </a:lnTo>
                                <a:lnTo>
                                  <a:pt x="25622" y="9154"/>
                                </a:lnTo>
                                <a:lnTo>
                                  <a:pt x="54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06" name="Shape 68"/>
                        <wps:cNvSpPr/>
                        <wps:spPr>
                          <a:xfrm>
                            <a:off x="4418911" y="2946984"/>
                            <a:ext cx="117742" cy="16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42" h="168588">
                                <a:moveTo>
                                  <a:pt x="83274" y="0"/>
                                </a:moveTo>
                                <a:cubicBezTo>
                                  <a:pt x="88993" y="0"/>
                                  <a:pt x="95494" y="858"/>
                                  <a:pt x="102029" y="3027"/>
                                </a:cubicBezTo>
                                <a:lnTo>
                                  <a:pt x="117742" y="12059"/>
                                </a:lnTo>
                                <a:lnTo>
                                  <a:pt x="117742" y="168588"/>
                                </a:lnTo>
                                <a:lnTo>
                                  <a:pt x="111489" y="168588"/>
                                </a:lnTo>
                                <a:lnTo>
                                  <a:pt x="111489" y="73537"/>
                                </a:lnTo>
                                <a:cubicBezTo>
                                  <a:pt x="111489" y="46991"/>
                                  <a:pt x="101728" y="24869"/>
                                  <a:pt x="73513" y="24869"/>
                                </a:cubicBezTo>
                                <a:cubicBezTo>
                                  <a:pt x="53685" y="24869"/>
                                  <a:pt x="38434" y="38905"/>
                                  <a:pt x="33249" y="55535"/>
                                </a:cubicBezTo>
                                <a:cubicBezTo>
                                  <a:pt x="31876" y="59349"/>
                                  <a:pt x="31266" y="64384"/>
                                  <a:pt x="31266" y="69571"/>
                                </a:cubicBezTo>
                                <a:lnTo>
                                  <a:pt x="31266" y="168588"/>
                                </a:lnTo>
                                <a:lnTo>
                                  <a:pt x="1220" y="168588"/>
                                </a:lnTo>
                                <a:lnTo>
                                  <a:pt x="1220" y="48364"/>
                                </a:lnTo>
                                <a:cubicBezTo>
                                  <a:pt x="1220" y="31429"/>
                                  <a:pt x="915" y="17392"/>
                                  <a:pt x="0" y="3814"/>
                                </a:cubicBezTo>
                                <a:lnTo>
                                  <a:pt x="26538" y="3814"/>
                                </a:lnTo>
                                <a:lnTo>
                                  <a:pt x="28216" y="30971"/>
                                </a:lnTo>
                                <a:lnTo>
                                  <a:pt x="28825" y="30971"/>
                                </a:lnTo>
                                <a:cubicBezTo>
                                  <a:pt x="37062" y="15410"/>
                                  <a:pt x="56126" y="0"/>
                                  <a:pt x="832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07" name="Shape 69"/>
                        <wps:cNvSpPr/>
                        <wps:spPr>
                          <a:xfrm>
                            <a:off x="4301780" y="2946984"/>
                            <a:ext cx="80681" cy="17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81" h="172013">
                                <a:moveTo>
                                  <a:pt x="1372" y="0"/>
                                </a:moveTo>
                                <a:cubicBezTo>
                                  <a:pt x="48652" y="0"/>
                                  <a:pt x="80681" y="34480"/>
                                  <a:pt x="80681" y="84828"/>
                                </a:cubicBezTo>
                                <a:cubicBezTo>
                                  <a:pt x="80681" y="130484"/>
                                  <a:pt x="56917" y="156830"/>
                                  <a:pt x="28241" y="167150"/>
                                </a:cubicBezTo>
                                <a:lnTo>
                                  <a:pt x="0" y="172013"/>
                                </a:lnTo>
                                <a:lnTo>
                                  <a:pt x="0" y="149822"/>
                                </a:lnTo>
                                <a:cubicBezTo>
                                  <a:pt x="28520" y="149822"/>
                                  <a:pt x="50025" y="122970"/>
                                  <a:pt x="50025" y="85896"/>
                                </a:cubicBezTo>
                                <a:cubicBezTo>
                                  <a:pt x="50025" y="57976"/>
                                  <a:pt x="36146" y="22580"/>
                                  <a:pt x="762" y="22580"/>
                                </a:cubicBezTo>
                                <a:lnTo>
                                  <a:pt x="0" y="22766"/>
                                </a:lnTo>
                                <a:lnTo>
                                  <a:pt x="0" y="254"/>
                                </a:lnTo>
                                <a:lnTo>
                                  <a:pt x="1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" name="Shape 70"/>
                        <wps:cNvSpPr/>
                        <wps:spPr>
                          <a:xfrm>
                            <a:off x="4301780" y="2879701"/>
                            <a:ext cx="44840" cy="4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40" h="48669">
                                <a:moveTo>
                                  <a:pt x="11896" y="0"/>
                                </a:moveTo>
                                <a:lnTo>
                                  <a:pt x="44840" y="0"/>
                                </a:lnTo>
                                <a:lnTo>
                                  <a:pt x="3355" y="48669"/>
                                </a:lnTo>
                                <a:lnTo>
                                  <a:pt x="0" y="48669"/>
                                </a:lnTo>
                                <a:lnTo>
                                  <a:pt x="0" y="19368"/>
                                </a:lnTo>
                                <a:lnTo>
                                  <a:pt x="11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" name="Shape 71"/>
                        <wps:cNvSpPr/>
                        <wps:spPr>
                          <a:xfrm>
                            <a:off x="4643415" y="3453205"/>
                            <a:ext cx="34011" cy="3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11" h="32781">
                                <a:moveTo>
                                  <a:pt x="7473" y="0"/>
                                </a:moveTo>
                                <a:cubicBezTo>
                                  <a:pt x="11896" y="2899"/>
                                  <a:pt x="18035" y="5874"/>
                                  <a:pt x="24936" y="8124"/>
                                </a:cubicBezTo>
                                <a:lnTo>
                                  <a:pt x="34011" y="9679"/>
                                </a:lnTo>
                                <a:lnTo>
                                  <a:pt x="34011" y="32781"/>
                                </a:lnTo>
                                <a:lnTo>
                                  <a:pt x="20780" y="31124"/>
                                </a:lnTo>
                                <a:cubicBezTo>
                                  <a:pt x="12888" y="29102"/>
                                  <a:pt x="5795" y="26242"/>
                                  <a:pt x="0" y="22885"/>
                                </a:cubicBezTo>
                                <a:lnTo>
                                  <a:pt x="0" y="22733"/>
                                </a:lnTo>
                                <a:lnTo>
                                  <a:pt x="7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" name="Shape 72"/>
                        <wps:cNvSpPr/>
                        <wps:spPr>
                          <a:xfrm>
                            <a:off x="4648143" y="3321309"/>
                            <a:ext cx="29283" cy="82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83" h="82378">
                                <a:moveTo>
                                  <a:pt x="29283" y="0"/>
                                </a:moveTo>
                                <a:lnTo>
                                  <a:pt x="29283" y="37626"/>
                                </a:lnTo>
                                <a:lnTo>
                                  <a:pt x="28673" y="38981"/>
                                </a:lnTo>
                                <a:lnTo>
                                  <a:pt x="29283" y="40258"/>
                                </a:lnTo>
                                <a:lnTo>
                                  <a:pt x="29283" y="82378"/>
                                </a:lnTo>
                                <a:lnTo>
                                  <a:pt x="24321" y="80077"/>
                                </a:lnTo>
                                <a:cubicBezTo>
                                  <a:pt x="7893" y="70115"/>
                                  <a:pt x="0" y="57213"/>
                                  <a:pt x="0" y="42338"/>
                                </a:cubicBezTo>
                                <a:cubicBezTo>
                                  <a:pt x="0" y="29065"/>
                                  <a:pt x="5376" y="16973"/>
                                  <a:pt x="15175" y="8201"/>
                                </a:cubicBezTo>
                                <a:lnTo>
                                  <a:pt x="29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7" name="Shape 73"/>
                        <wps:cNvSpPr/>
                        <wps:spPr>
                          <a:xfrm>
                            <a:off x="4536654" y="3315283"/>
                            <a:ext cx="80681" cy="17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81" h="172013">
                                <a:moveTo>
                                  <a:pt x="1373" y="0"/>
                                </a:moveTo>
                                <a:cubicBezTo>
                                  <a:pt x="48652" y="0"/>
                                  <a:pt x="80681" y="34328"/>
                                  <a:pt x="80681" y="84828"/>
                                </a:cubicBezTo>
                                <a:cubicBezTo>
                                  <a:pt x="80681" y="130484"/>
                                  <a:pt x="56917" y="156831"/>
                                  <a:pt x="28242" y="167150"/>
                                </a:cubicBezTo>
                                <a:lnTo>
                                  <a:pt x="0" y="172013"/>
                                </a:lnTo>
                                <a:lnTo>
                                  <a:pt x="0" y="149822"/>
                                </a:lnTo>
                                <a:cubicBezTo>
                                  <a:pt x="28520" y="149822"/>
                                  <a:pt x="50025" y="122970"/>
                                  <a:pt x="50025" y="85896"/>
                                </a:cubicBezTo>
                                <a:cubicBezTo>
                                  <a:pt x="50025" y="57823"/>
                                  <a:pt x="35994" y="22428"/>
                                  <a:pt x="610" y="22428"/>
                                </a:cubicBezTo>
                                <a:lnTo>
                                  <a:pt x="0" y="22578"/>
                                </a:lnTo>
                                <a:lnTo>
                                  <a:pt x="0" y="254"/>
                                </a:lnTo>
                                <a:lnTo>
                                  <a:pt x="1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" name="Shape 74"/>
                        <wps:cNvSpPr/>
                        <wps:spPr>
                          <a:xfrm>
                            <a:off x="4536654" y="2959043"/>
                            <a:ext cx="23792" cy="156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92" h="156529">
                                <a:moveTo>
                                  <a:pt x="0" y="0"/>
                                </a:moveTo>
                                <a:lnTo>
                                  <a:pt x="3241" y="1863"/>
                                </a:lnTo>
                                <a:cubicBezTo>
                                  <a:pt x="14946" y="12352"/>
                                  <a:pt x="23792" y="29897"/>
                                  <a:pt x="23792" y="58122"/>
                                </a:cubicBezTo>
                                <a:lnTo>
                                  <a:pt x="23792" y="156529"/>
                                </a:lnTo>
                                <a:lnTo>
                                  <a:pt x="0" y="156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9" name="Shape 75"/>
                        <wps:cNvSpPr/>
                        <wps:spPr>
                          <a:xfrm>
                            <a:off x="4597203" y="2947238"/>
                            <a:ext cx="80223" cy="171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23" h="171995">
                                <a:moveTo>
                                  <a:pt x="80223" y="0"/>
                                </a:moveTo>
                                <a:lnTo>
                                  <a:pt x="80223" y="22512"/>
                                </a:lnTo>
                                <a:lnTo>
                                  <a:pt x="58123" y="27916"/>
                                </a:lnTo>
                                <a:cubicBezTo>
                                  <a:pt x="38863" y="38565"/>
                                  <a:pt x="30198" y="62795"/>
                                  <a:pt x="30198" y="86252"/>
                                </a:cubicBezTo>
                                <a:cubicBezTo>
                                  <a:pt x="30198" y="122411"/>
                                  <a:pt x="51093" y="149568"/>
                                  <a:pt x="80223" y="149568"/>
                                </a:cubicBezTo>
                                <a:lnTo>
                                  <a:pt x="80223" y="171759"/>
                                </a:lnTo>
                                <a:lnTo>
                                  <a:pt x="78851" y="171995"/>
                                </a:lnTo>
                                <a:cubicBezTo>
                                  <a:pt x="34316" y="171995"/>
                                  <a:pt x="0" y="139346"/>
                                  <a:pt x="0" y="87320"/>
                                </a:cubicBezTo>
                                <a:cubicBezTo>
                                  <a:pt x="0" y="45898"/>
                                  <a:pt x="20246" y="17349"/>
                                  <a:pt x="49608" y="5663"/>
                                </a:cubicBezTo>
                                <a:lnTo>
                                  <a:pt x="80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0" name="Shape 76"/>
                        <wps:cNvSpPr/>
                        <wps:spPr>
                          <a:xfrm>
                            <a:off x="4677426" y="3361568"/>
                            <a:ext cx="73818" cy="125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18" h="125965">
                                <a:moveTo>
                                  <a:pt x="0" y="0"/>
                                </a:moveTo>
                                <a:lnTo>
                                  <a:pt x="7015" y="14686"/>
                                </a:lnTo>
                                <a:cubicBezTo>
                                  <a:pt x="12163" y="18938"/>
                                  <a:pt x="19979" y="22523"/>
                                  <a:pt x="30655" y="26643"/>
                                </a:cubicBezTo>
                                <a:cubicBezTo>
                                  <a:pt x="59329" y="37475"/>
                                  <a:pt x="73818" y="51817"/>
                                  <a:pt x="73818" y="76380"/>
                                </a:cubicBezTo>
                                <a:cubicBezTo>
                                  <a:pt x="73818" y="105216"/>
                                  <a:pt x="51398" y="125965"/>
                                  <a:pt x="12354" y="125965"/>
                                </a:cubicBezTo>
                                <a:lnTo>
                                  <a:pt x="0" y="124418"/>
                                </a:lnTo>
                                <a:lnTo>
                                  <a:pt x="0" y="101316"/>
                                </a:lnTo>
                                <a:lnTo>
                                  <a:pt x="12964" y="103537"/>
                                </a:lnTo>
                                <a:cubicBezTo>
                                  <a:pt x="34773" y="103537"/>
                                  <a:pt x="44992" y="92705"/>
                                  <a:pt x="44992" y="78974"/>
                                </a:cubicBezTo>
                                <a:cubicBezTo>
                                  <a:pt x="44992" y="64785"/>
                                  <a:pt x="36451" y="56852"/>
                                  <a:pt x="14336" y="48766"/>
                                </a:cubicBezTo>
                                <a:lnTo>
                                  <a:pt x="0" y="42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1" name="Shape 15779"/>
                        <wps:cNvSpPr/>
                        <wps:spPr>
                          <a:xfrm>
                            <a:off x="4789830" y="3319098"/>
                            <a:ext cx="29893" cy="16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3" h="164774">
                                <a:moveTo>
                                  <a:pt x="0" y="0"/>
                                </a:moveTo>
                                <a:lnTo>
                                  <a:pt x="29893" y="0"/>
                                </a:lnTo>
                                <a:lnTo>
                                  <a:pt x="29893" y="164774"/>
                                </a:lnTo>
                                <a:lnTo>
                                  <a:pt x="0" y="164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60" name="Shape 78"/>
                        <wps:cNvSpPr/>
                        <wps:spPr>
                          <a:xfrm>
                            <a:off x="4677426" y="3315283"/>
                            <a:ext cx="68175" cy="4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75" h="43652">
                                <a:moveTo>
                                  <a:pt x="27605" y="0"/>
                                </a:moveTo>
                                <a:cubicBezTo>
                                  <a:pt x="44229" y="0"/>
                                  <a:pt x="58871" y="4730"/>
                                  <a:pt x="68175" y="10222"/>
                                </a:cubicBezTo>
                                <a:lnTo>
                                  <a:pt x="60701" y="32040"/>
                                </a:lnTo>
                                <a:cubicBezTo>
                                  <a:pt x="54143" y="27920"/>
                                  <a:pt x="42247" y="22428"/>
                                  <a:pt x="26995" y="22428"/>
                                </a:cubicBezTo>
                                <a:cubicBezTo>
                                  <a:pt x="18149" y="22428"/>
                                  <a:pt x="11248" y="24983"/>
                                  <a:pt x="6558" y="29083"/>
                                </a:cubicBezTo>
                                <a:lnTo>
                                  <a:pt x="0" y="43652"/>
                                </a:lnTo>
                                <a:lnTo>
                                  <a:pt x="0" y="6026"/>
                                </a:lnTo>
                                <a:lnTo>
                                  <a:pt x="3789" y="3824"/>
                                </a:lnTo>
                                <a:cubicBezTo>
                                  <a:pt x="10781" y="1363"/>
                                  <a:pt x="18759" y="0"/>
                                  <a:pt x="276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61" name="Shape 79"/>
                        <wps:cNvSpPr/>
                        <wps:spPr>
                          <a:xfrm>
                            <a:off x="4787695" y="3247848"/>
                            <a:ext cx="62989" cy="48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89" h="48670">
                                <a:moveTo>
                                  <a:pt x="30045" y="0"/>
                                </a:moveTo>
                                <a:lnTo>
                                  <a:pt x="62989" y="0"/>
                                </a:lnTo>
                                <a:lnTo>
                                  <a:pt x="21505" y="48670"/>
                                </a:lnTo>
                                <a:lnTo>
                                  <a:pt x="0" y="48670"/>
                                </a:lnTo>
                                <a:lnTo>
                                  <a:pt x="30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62" name="Shape 80"/>
                        <wps:cNvSpPr/>
                        <wps:spPr>
                          <a:xfrm>
                            <a:off x="5066800" y="3013799"/>
                            <a:ext cx="64819" cy="10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9" h="105433">
                                <a:moveTo>
                                  <a:pt x="64819" y="0"/>
                                </a:moveTo>
                                <a:lnTo>
                                  <a:pt x="64819" y="21059"/>
                                </a:lnTo>
                                <a:lnTo>
                                  <a:pt x="52523" y="23943"/>
                                </a:lnTo>
                                <a:cubicBezTo>
                                  <a:pt x="39158" y="29302"/>
                                  <a:pt x="29893" y="38762"/>
                                  <a:pt x="29893" y="54781"/>
                                </a:cubicBezTo>
                                <a:cubicBezTo>
                                  <a:pt x="29893" y="74157"/>
                                  <a:pt x="42857" y="83311"/>
                                  <a:pt x="58261" y="83311"/>
                                </a:cubicBezTo>
                                <a:lnTo>
                                  <a:pt x="64819" y="82256"/>
                                </a:lnTo>
                                <a:lnTo>
                                  <a:pt x="64819" y="101950"/>
                                </a:lnTo>
                                <a:lnTo>
                                  <a:pt x="50330" y="105433"/>
                                </a:lnTo>
                                <a:cubicBezTo>
                                  <a:pt x="16929" y="105433"/>
                                  <a:pt x="0" y="82091"/>
                                  <a:pt x="0" y="58138"/>
                                </a:cubicBezTo>
                                <a:cubicBezTo>
                                  <a:pt x="0" y="28272"/>
                                  <a:pt x="19903" y="8534"/>
                                  <a:pt x="56686" y="724"/>
                                </a:cubicBezTo>
                                <a:lnTo>
                                  <a:pt x="64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63" name="Shape 81"/>
                        <wps:cNvSpPr/>
                        <wps:spPr>
                          <a:xfrm>
                            <a:off x="5078696" y="2947148"/>
                            <a:ext cx="52923" cy="3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3" h="34316">
                                <a:moveTo>
                                  <a:pt x="52923" y="0"/>
                                </a:moveTo>
                                <a:lnTo>
                                  <a:pt x="52923" y="22753"/>
                                </a:lnTo>
                                <a:lnTo>
                                  <a:pt x="49720" y="22110"/>
                                </a:lnTo>
                                <a:cubicBezTo>
                                  <a:pt x="34316" y="22110"/>
                                  <a:pt x="18302" y="26840"/>
                                  <a:pt x="6863" y="34316"/>
                                </a:cubicBezTo>
                                <a:lnTo>
                                  <a:pt x="0" y="14482"/>
                                </a:lnTo>
                                <a:cubicBezTo>
                                  <a:pt x="6787" y="10058"/>
                                  <a:pt x="15137" y="6396"/>
                                  <a:pt x="24383" y="3840"/>
                                </a:cubicBezTo>
                                <a:lnTo>
                                  <a:pt x="52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64" name="Shape 82"/>
                        <wps:cNvSpPr/>
                        <wps:spPr>
                          <a:xfrm>
                            <a:off x="4794558" y="2946984"/>
                            <a:ext cx="236552" cy="16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52" h="168588">
                                <a:moveTo>
                                  <a:pt x="80223" y="0"/>
                                </a:moveTo>
                                <a:cubicBezTo>
                                  <a:pt x="102796" y="0"/>
                                  <a:pt x="119725" y="13731"/>
                                  <a:pt x="126893" y="33107"/>
                                </a:cubicBezTo>
                                <a:lnTo>
                                  <a:pt x="127656" y="33107"/>
                                </a:lnTo>
                                <a:cubicBezTo>
                                  <a:pt x="132689" y="23953"/>
                                  <a:pt x="139095" y="16782"/>
                                  <a:pt x="145958" y="11595"/>
                                </a:cubicBezTo>
                                <a:cubicBezTo>
                                  <a:pt x="155872" y="4119"/>
                                  <a:pt x="166700" y="0"/>
                                  <a:pt x="182409" y="0"/>
                                </a:cubicBezTo>
                                <a:cubicBezTo>
                                  <a:pt x="204219" y="0"/>
                                  <a:pt x="236552" y="14341"/>
                                  <a:pt x="236552" y="71555"/>
                                </a:cubicBezTo>
                                <a:lnTo>
                                  <a:pt x="236552" y="168588"/>
                                </a:lnTo>
                                <a:lnTo>
                                  <a:pt x="207269" y="168588"/>
                                </a:lnTo>
                                <a:lnTo>
                                  <a:pt x="207269" y="75368"/>
                                </a:lnTo>
                                <a:cubicBezTo>
                                  <a:pt x="207269" y="43634"/>
                                  <a:pt x="195678" y="24563"/>
                                  <a:pt x="171581" y="24563"/>
                                </a:cubicBezTo>
                                <a:cubicBezTo>
                                  <a:pt x="154499" y="24563"/>
                                  <a:pt x="141230" y="37226"/>
                                  <a:pt x="136044" y="51873"/>
                                </a:cubicBezTo>
                                <a:cubicBezTo>
                                  <a:pt x="134824" y="55840"/>
                                  <a:pt x="133757" y="61332"/>
                                  <a:pt x="133757" y="66825"/>
                                </a:cubicBezTo>
                                <a:lnTo>
                                  <a:pt x="133757" y="168588"/>
                                </a:lnTo>
                                <a:lnTo>
                                  <a:pt x="104473" y="168588"/>
                                </a:lnTo>
                                <a:lnTo>
                                  <a:pt x="104473" y="69876"/>
                                </a:lnTo>
                                <a:cubicBezTo>
                                  <a:pt x="104473" y="43634"/>
                                  <a:pt x="92882" y="24563"/>
                                  <a:pt x="70157" y="24563"/>
                                </a:cubicBezTo>
                                <a:cubicBezTo>
                                  <a:pt x="51398" y="24563"/>
                                  <a:pt x="37824" y="39515"/>
                                  <a:pt x="32944" y="54466"/>
                                </a:cubicBezTo>
                                <a:cubicBezTo>
                                  <a:pt x="31266" y="58891"/>
                                  <a:pt x="30656" y="64079"/>
                                  <a:pt x="30656" y="69113"/>
                                </a:cubicBezTo>
                                <a:lnTo>
                                  <a:pt x="30656" y="168588"/>
                                </a:lnTo>
                                <a:lnTo>
                                  <a:pt x="1373" y="168588"/>
                                </a:lnTo>
                                <a:lnTo>
                                  <a:pt x="1373" y="48364"/>
                                </a:lnTo>
                                <a:cubicBezTo>
                                  <a:pt x="1373" y="31429"/>
                                  <a:pt x="1068" y="17392"/>
                                  <a:pt x="0" y="3814"/>
                                </a:cubicBezTo>
                                <a:lnTo>
                                  <a:pt x="26233" y="3814"/>
                                </a:lnTo>
                                <a:lnTo>
                                  <a:pt x="27605" y="30361"/>
                                </a:lnTo>
                                <a:lnTo>
                                  <a:pt x="28673" y="30361"/>
                                </a:lnTo>
                                <a:cubicBezTo>
                                  <a:pt x="37824" y="14646"/>
                                  <a:pt x="53076" y="0"/>
                                  <a:pt x="802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65" name="Shape 83"/>
                        <wps:cNvSpPr/>
                        <wps:spPr>
                          <a:xfrm>
                            <a:off x="4677426" y="2946984"/>
                            <a:ext cx="80681" cy="17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81" h="172013">
                                <a:moveTo>
                                  <a:pt x="1372" y="0"/>
                                </a:moveTo>
                                <a:cubicBezTo>
                                  <a:pt x="48652" y="0"/>
                                  <a:pt x="80681" y="34480"/>
                                  <a:pt x="80681" y="84828"/>
                                </a:cubicBezTo>
                                <a:cubicBezTo>
                                  <a:pt x="80681" y="130484"/>
                                  <a:pt x="56917" y="156830"/>
                                  <a:pt x="28242" y="167150"/>
                                </a:cubicBezTo>
                                <a:lnTo>
                                  <a:pt x="0" y="172013"/>
                                </a:lnTo>
                                <a:lnTo>
                                  <a:pt x="0" y="149822"/>
                                </a:lnTo>
                                <a:cubicBezTo>
                                  <a:pt x="28673" y="149822"/>
                                  <a:pt x="50025" y="122970"/>
                                  <a:pt x="50025" y="85896"/>
                                </a:cubicBezTo>
                                <a:cubicBezTo>
                                  <a:pt x="50025" y="57976"/>
                                  <a:pt x="36146" y="22580"/>
                                  <a:pt x="763" y="22580"/>
                                </a:cubicBezTo>
                                <a:lnTo>
                                  <a:pt x="0" y="22766"/>
                                </a:lnTo>
                                <a:lnTo>
                                  <a:pt x="0" y="254"/>
                                </a:lnTo>
                                <a:lnTo>
                                  <a:pt x="1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66" name="Shape 84"/>
                        <wps:cNvSpPr/>
                        <wps:spPr>
                          <a:xfrm>
                            <a:off x="5131619" y="2946984"/>
                            <a:ext cx="66497" cy="168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97" h="168766">
                                <a:moveTo>
                                  <a:pt x="1220" y="0"/>
                                </a:moveTo>
                                <a:cubicBezTo>
                                  <a:pt x="51551" y="0"/>
                                  <a:pt x="63752" y="34480"/>
                                  <a:pt x="63752" y="67435"/>
                                </a:cubicBezTo>
                                <a:lnTo>
                                  <a:pt x="63752" y="129073"/>
                                </a:lnTo>
                                <a:cubicBezTo>
                                  <a:pt x="63752" y="143414"/>
                                  <a:pt x="64514" y="157298"/>
                                  <a:pt x="66497" y="168588"/>
                                </a:cubicBezTo>
                                <a:lnTo>
                                  <a:pt x="39349" y="168588"/>
                                </a:lnTo>
                                <a:lnTo>
                                  <a:pt x="36909" y="147838"/>
                                </a:lnTo>
                                <a:lnTo>
                                  <a:pt x="35841" y="147838"/>
                                </a:lnTo>
                                <a:cubicBezTo>
                                  <a:pt x="31266" y="154322"/>
                                  <a:pt x="24555" y="160425"/>
                                  <a:pt x="16052" y="164907"/>
                                </a:cubicBezTo>
                                <a:lnTo>
                                  <a:pt x="0" y="168766"/>
                                </a:lnTo>
                                <a:lnTo>
                                  <a:pt x="0" y="149072"/>
                                </a:lnTo>
                                <a:lnTo>
                                  <a:pt x="7981" y="147788"/>
                                </a:lnTo>
                                <a:cubicBezTo>
                                  <a:pt x="21028" y="143318"/>
                                  <a:pt x="29550" y="133077"/>
                                  <a:pt x="33096" y="122665"/>
                                </a:cubicBezTo>
                                <a:cubicBezTo>
                                  <a:pt x="34163" y="119613"/>
                                  <a:pt x="34926" y="116104"/>
                                  <a:pt x="34926" y="113053"/>
                                </a:cubicBezTo>
                                <a:lnTo>
                                  <a:pt x="34926" y="84523"/>
                                </a:lnTo>
                                <a:cubicBezTo>
                                  <a:pt x="26728" y="84332"/>
                                  <a:pt x="18264" y="84551"/>
                                  <a:pt x="10178" y="85488"/>
                                </a:cubicBezTo>
                                <a:lnTo>
                                  <a:pt x="0" y="87875"/>
                                </a:lnTo>
                                <a:lnTo>
                                  <a:pt x="0" y="66816"/>
                                </a:lnTo>
                                <a:lnTo>
                                  <a:pt x="34163" y="63773"/>
                                </a:lnTo>
                                <a:lnTo>
                                  <a:pt x="34163" y="60265"/>
                                </a:lnTo>
                                <a:cubicBezTo>
                                  <a:pt x="34163" y="50080"/>
                                  <a:pt x="32105" y="33803"/>
                                  <a:pt x="16855" y="26301"/>
                                </a:cubicBezTo>
                                <a:lnTo>
                                  <a:pt x="0" y="22918"/>
                                </a:lnTo>
                                <a:lnTo>
                                  <a:pt x="0" y="164"/>
                                </a:lnTo>
                                <a:lnTo>
                                  <a:pt x="1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67" name="Rectangle 92"/>
                        <wps:cNvSpPr/>
                        <wps:spPr>
                          <a:xfrm>
                            <a:off x="3591340" y="0"/>
                            <a:ext cx="743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C5CE" w14:textId="77777777" w:rsidR="00F734D7" w:rsidRDefault="00F734D7" w:rsidP="00F734D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8" name="Rectangle 93"/>
                        <wps:cNvSpPr/>
                        <wps:spPr>
                          <a:xfrm>
                            <a:off x="3591340" y="422022"/>
                            <a:ext cx="743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C469F" w14:textId="77777777" w:rsidR="00F734D7" w:rsidRDefault="00F734D7" w:rsidP="00F734D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9" name="Rectangle 94"/>
                        <wps:cNvSpPr/>
                        <wps:spPr>
                          <a:xfrm>
                            <a:off x="3591340" y="846074"/>
                            <a:ext cx="743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D0EDA" w14:textId="77777777" w:rsidR="00F734D7" w:rsidRDefault="00F734D7" w:rsidP="00F734D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0" name="Rectangle 95"/>
                        <wps:cNvSpPr/>
                        <wps:spPr>
                          <a:xfrm>
                            <a:off x="3591340" y="1267714"/>
                            <a:ext cx="743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D90D0" w14:textId="77777777" w:rsidR="00F734D7" w:rsidRDefault="00F734D7" w:rsidP="00F734D7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1" name="Rectangle 96"/>
                        <wps:cNvSpPr/>
                        <wps:spPr>
                          <a:xfrm>
                            <a:off x="-103494" y="463561"/>
                            <a:ext cx="7642287" cy="2026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0EB55" w14:textId="50D3924B" w:rsidR="00F734D7" w:rsidRPr="008E5BB4" w:rsidRDefault="00446B95" w:rsidP="00F734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  <w:sz w:val="48"/>
                                  <w:szCs w:val="48"/>
                                  <w:lang w:val="en-US"/>
                                </w:rPr>
                                <w:t>Propuesta de 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3" name="Rectangle 98"/>
                        <wps:cNvSpPr/>
                        <wps:spPr>
                          <a:xfrm>
                            <a:off x="5143661" y="1686378"/>
                            <a:ext cx="66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49E7A" w14:textId="77777777" w:rsidR="00F734D7" w:rsidRDefault="00F734D7" w:rsidP="00F734D7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5" name="Rectangle 100"/>
                        <wps:cNvSpPr/>
                        <wps:spPr>
                          <a:xfrm>
                            <a:off x="4970941" y="1956435"/>
                            <a:ext cx="743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95110" w14:textId="77777777" w:rsidR="00F734D7" w:rsidRDefault="00F734D7" w:rsidP="00F734D7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6" name="Rectangle 101"/>
                        <wps:cNvSpPr/>
                        <wps:spPr>
                          <a:xfrm>
                            <a:off x="3591340" y="2372995"/>
                            <a:ext cx="74320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A1F67" w14:textId="77777777" w:rsidR="00F734D7" w:rsidRDefault="00F734D7" w:rsidP="00F734D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8" name="Rectangle 103"/>
                        <wps:cNvSpPr/>
                        <wps:spPr>
                          <a:xfrm>
                            <a:off x="4002819" y="2783349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6BF56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2" name="Rectangle 106"/>
                        <wps:cNvSpPr/>
                        <wps:spPr>
                          <a:xfrm>
                            <a:off x="3743740" y="3039889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67EA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4" name="Rectangle 108"/>
                        <wps:cNvSpPr/>
                        <wps:spPr>
                          <a:xfrm>
                            <a:off x="4947954" y="3039889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4A45D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5" name="Rectangle 109"/>
                        <wps:cNvSpPr/>
                        <wps:spPr>
                          <a:xfrm>
                            <a:off x="3591340" y="3400823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2CED9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6" name="Rectangle 110"/>
                        <wps:cNvSpPr/>
                        <wps:spPr>
                          <a:xfrm>
                            <a:off x="-175236" y="2249095"/>
                            <a:ext cx="7740172" cy="202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4D14C" w14:textId="77777777" w:rsidR="00826A07" w:rsidRPr="0022422B" w:rsidRDefault="00826A07" w:rsidP="00F734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</w:rPr>
                              </w:pPr>
                            </w:p>
                            <w:p w14:paraId="5C4E27D3" w14:textId="2AED4EF4" w:rsidR="00826A07" w:rsidRPr="00446B95" w:rsidRDefault="00137983" w:rsidP="00F734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</w:rPr>
                              </w:pPr>
                              <w:r w:rsidRPr="00446B95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</w:rPr>
                                <w:t>Efré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</w:rPr>
                                <w:t>n</w:t>
                              </w:r>
                              <w:r w:rsidR="00446B95"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</w:rPr>
                                <w:t>David Ortiz Ávila</w:t>
                              </w:r>
                            </w:p>
                            <w:p w14:paraId="3D5AB3FA" w14:textId="77777777" w:rsidR="00F734D7" w:rsidRPr="0022422B" w:rsidRDefault="00AF7ACB" w:rsidP="00F734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</w:rPr>
                                <w:t>Luis Angel Sánchez Muñiz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8" name="Rectangle 112"/>
                        <wps:cNvSpPr/>
                        <wps:spPr>
                          <a:xfrm>
                            <a:off x="4170460" y="3758964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7F0C0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9" name="Rectangle 113"/>
                        <wps:cNvSpPr/>
                        <wps:spPr>
                          <a:xfrm>
                            <a:off x="4213640" y="3758964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48FBE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1" name="Rectangle 115"/>
                        <wps:cNvSpPr/>
                        <wps:spPr>
                          <a:xfrm>
                            <a:off x="4884580" y="4015503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E8187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3" name="Rectangle 117"/>
                        <wps:cNvSpPr/>
                        <wps:spPr>
                          <a:xfrm>
                            <a:off x="4628041" y="4272170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16231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5" name="Rectangle 119"/>
                        <wps:cNvSpPr/>
                        <wps:spPr>
                          <a:xfrm>
                            <a:off x="4836321" y="4528964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170DE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6" name="Rectangle 120"/>
                        <wps:cNvSpPr/>
                        <wps:spPr>
                          <a:xfrm>
                            <a:off x="3591340" y="4889644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01FB8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7" name="Rectangle 121"/>
                        <wps:cNvSpPr/>
                        <wps:spPr>
                          <a:xfrm>
                            <a:off x="-189404" y="5247784"/>
                            <a:ext cx="7750967" cy="466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91150" w14:textId="77777777" w:rsidR="00F734D7" w:rsidRPr="0022422B" w:rsidRDefault="00F734D7" w:rsidP="00F734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2422B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</w:rPr>
                                <w:t>Fecha de entrega: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8" name="Rectangle 122"/>
                        <wps:cNvSpPr/>
                        <wps:spPr>
                          <a:xfrm>
                            <a:off x="3317019" y="5247785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EB64B" w14:textId="77777777" w:rsidR="00F734D7" w:rsidRDefault="00F734D7" w:rsidP="00F734D7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2" name="Rectangle 126"/>
                        <wps:cNvSpPr/>
                        <wps:spPr>
                          <a:xfrm>
                            <a:off x="4412014" y="5247785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040BC" w14:textId="77777777" w:rsidR="00F734D7" w:rsidRDefault="00F734D7" w:rsidP="00F734D7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3" name="Rectangle 127"/>
                        <wps:cNvSpPr/>
                        <wps:spPr>
                          <a:xfrm>
                            <a:off x="-178516" y="5504323"/>
                            <a:ext cx="7740080" cy="525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C8DF5" w14:textId="5DCA8567" w:rsidR="00F734D7" w:rsidRPr="00446B95" w:rsidRDefault="00446B95" w:rsidP="00F734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lang w:val="en-US"/>
                                </w:rPr>
                                <w:t>12 de Septiembre del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D9BBE" id="Group 15381" o:spid="_x0000_s1026" style="position:absolute;left:0;text-align:left;margin-left:0;margin-top:180pt;width:610.55pt;height:565.95pt;z-index:-251655168;mso-position-horizontal-relative:page;mso-position-vertical-relative:page;mso-width-relative:margin;mso-height-relative:margin" coordorigin="-1894,-5670" coordsize="77543,71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">
                <v:shape id="Shape 6" o:spid="_x0000_s1027" style="position:absolute;left:1371;top:-5670;width:71633;height:71875;visibility:visible;mso-wrap-style:square;v-text-anchor:top" coordsize="7163283,7187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" path="m3334991,11808v17305,660,34783,2781,52150,6500c3471177,35854,3618508,112137,3698426,157145v180578,101686,473409,198109,694710,198109c4383833,466630,4220183,551304,4102746,551304v35384,24565,71988,17851,128876,74302c4373767,766579,4303457,899923,4559989,899923v,132887,-140010,160044,-232282,181557c4327707,1228097,4468784,1277530,4589119,1277530v-8846,37989,-46364,74911,-78241,96118c4366293,1470071,4221556,1406907,4102746,1379293v11439,23800,12811,41803,27300,66977c4141790,1466256,4150026,1481055,4166040,1497532v37824,38905,53228,53095,103406,77963c4360345,1620503,4470920,1618977,4568377,1583734v123690,-44856,202541,-160502,283070,-261655c4899490,1261663,4967816,1182174,5028670,1136251v39959,-29903,67412,-44702,114540,-66977c5214739,1035403,5353529,1018011,5465629,1032505v104168,13426,199948,39057,282764,80250c5842800,1159747,5885810,1199110,5955815,1268375v259735,256773,277121,762689,359785,1092694c6340765,2461611,6362575,2558187,6388197,2651711v27148,99169,50330,186896,78088,284844c6493891,3033589,6519513,3123604,6550321,3215755r93340,269741l6115956,2982174v-17997,-21360,-48500,-64995,-67564,-77810c6120227,3213009,6212957,3515552,6312550,3816721v35993,109391,130858,300712,189119,399119l6723580,4574833v-48042,-25479,-96542,-54772,-145195,-79794c6517378,4463458,6283724,4315314,6242697,4278851v-21352,-19072,-33401,-37227,-56278,-52637c6194197,4260084,6223175,4311653,6236139,4343386r371224,754298c6701312,5279545,6865267,5523502,6989110,5681867v48348,62096,141229,144787,148246,171182c7120121,5844810,7064453,5838402,7042033,5832147v-234417,-65300,-454802,-236329,-625163,-405831l6106500,5054049v13269,56756,44840,117326,70158,169656c6186267,5243691,6192520,5254676,6199840,5272985r97763,207187c6332682,5550354,6361507,5615195,6401009,5681867r119267,185676c6410617,5841911,6180776,5660050,6085758,5583308v-111336,-89862,-214742,-194677,-303049,-307120c5765780,5254676,5755866,5240030,5739395,5218060v-19523,-25936,-59482,-104814,-90290,-113053c5639039,5226146,5568882,5291750,5569034,5417161v457,225038,77631,226869,94560,290643c5671220,5705667,5830751,5609245,5851952,5759372v11896,84065,-57651,165842,-91816,211917c5716517,6030028,5662679,6083274,5614637,6138046v-26538,30056,-126894,132277,-154347,150737l5545394,6407177v18607,24868,71378,100847,89222,113968c5654596,6515805,5665882,6502989,5683879,6490631v47585,-32650,94560,-59196,150838,-81624c5913873,6377426,5990131,6351947,6096130,6379104v159836,40735,283832,183082,242652,359908c6470861,6736113,6913767,6571339,7109903,6882731v46440,73691,53380,164890,39310,256433l7139151,7187667r-7111919,l16565,7143146c,7042019,8979,6945306,61711,6872814,172135,6721161,343106,6674476,544122,6696598r284259,42414c823500,6681341,812672,6658761,831126,6596513v23183,-78420,74733,-128157,139400,-172859c1119534,6320823,1310636,6383528,1444088,6464389v32028,19377,58871,48212,95780,56756c1567168,6480561,1595994,6443793,1625887,6403972v21810,-28988,73055,-88489,80986,-122359c1657458,6248506,1626802,6204718,1585318,6163372v-13879,-13884,-22573,-22275,-36452,-36158c1477489,6055812,1287759,5872425,1318720,5755710v36146,-136395,121555,-64842,184849,-47906c1534377,5661728,1558170,5639758,1577234,5577968v78851,-257077,-43924,-296898,-59176,-480284c1467575,5134758,1276625,5541505,646917,5874866v8084,-30666,45603,-67282,63905,-95813c794217,5648913,855834,5506719,925229,5368797v28673,-57212,130858,-271266,142754,-321919c1053189,5057558,1030007,5095090,1017196,5112177v-16625,22123,-32181,44093,-49873,66368c881304,5286411,789947,5386495,692367,5484596l571117,5588496c381997,5736945,267763,5797514,29836,5853049l182201,5678663c350579,5463085,486776,5229503,620227,4991038v20437,-36616,32791,-69571,53381,-106339c730649,4782783,780186,4671408,833261,4565221v10677,-21360,15252,-35701,24250,-55687c887100,4442861,967170,4292124,980744,4233385v-79461,53399,-102795,92304,-253603,182014c663237,4453389,508738,4554084,450782,4567509v7168,-26242,299846,-428258,409322,-759789c885879,3729605,1110078,3008415,1118771,2904364l979067,3062424v-50178,49585,-91052,99017,-147636,142804c803826,3226588,778661,3255270,753953,3280292l523532,3485496v5033,-21970,8083,-21665,16472,-41651c546714,3428130,549002,3418366,555560,3401278r84952,-256314c735682,2845930,862087,2372206,914400,2060967v22877,-135328,41179,-258298,75190,-382489c1044191,1479072,1085523,1400804,1195487,1259984r58108,-58129c1386437,1097956,1503417,1037387,1706720,1037845v289933,458,477070,136854,636907,270960c2413937,1367697,2524816,1487768,2582162,1527589v89069,61790,222673,95660,359175,62553c3346877,1491735,3370974,968426,2965587,846372v-163650,-49280,-271021,6255,-380222,31734c2573164,852780,2569961,822571,2570266,783514v915,-111070,88306,-130904,196593,-130599c2911901,653526,3057249,652915,3202444,652915v-18302,-15714,-27605,-15256,-55363,-24411l2639203,439320c2520545,393702,2374740,340761,2374740,551304,2337984,524301,2191874,186210,2498126,57213,2634017,,2792481,80861,2952471,125869r141077,40430c3101155,74186,3213855,7187,3334991,11808xe" fillcolor="#e7e6e6" stroked="f" strokeweight="0">
                  <v:stroke miterlimit="83231f" joinstyle="miter"/>
                  <v:path arrowok="t" textboxrect="0,0,7163283,7187667"/>
                </v:shape>
                <v:shape id="Shape 7" o:spid="_x0000_s1028" style="position:absolute;left:28400;top:20967;width:2745;height:6118;visibility:visible;mso-wrap-style:square;v-text-anchor:top" coordsize="274529,61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" path="m186985,r87544,l274529,108949r-1373,-5508l271326,103441v-8999,36311,-18150,82691,-28063,118088l206964,351364r67565,l274529,454806r-87544,l143365,611798,,611798,186985,xe" fillcolor="#e7e6e6" stroked="f" strokeweight="0">
                  <v:stroke miterlimit="83231f" joinstyle="miter"/>
                  <v:path arrowok="t" textboxrect="0,0,274529,611798"/>
                </v:shape>
                <v:shape id="Shape 8" o:spid="_x0000_s1029" style="position:absolute;left:22919;top:20967;width:5001;height:6218;visibility:visible;mso-wrap-style:square;v-text-anchor:top" coordsize="500100,621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" path="m,l138942,r,352127c138942,457551,178749,511103,249669,511103v72445,,112404,-50958,112404,-158976l362073,,500100,r,343125c500100,531852,404777,621867,245093,621867,90747,621867,,536429,,341295l,xe" fillcolor="#e7e6e6" stroked="f" strokeweight="0">
                  <v:stroke miterlimit="83231f" joinstyle="miter"/>
                  <v:path arrowok="t" textboxrect="0,0,500100,621867"/>
                </v:shape>
                <v:shape id="Shape 9" o:spid="_x0000_s1030" style="position:absolute;left:39699;top:20967;width:3820;height:6118;visibility:visible;mso-wrap-style:square;v-text-anchor:top" coordsize="382053,61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" path="m,l138789,r,495693l382053,495693r,116105l,611798,,xe" fillcolor="#e7e6e6" stroked="f" strokeweight="0">
                  <v:stroke miterlimit="83231f" joinstyle="miter"/>
                  <v:path arrowok="t" textboxrect="0,0,382053,611798"/>
                </v:shape>
                <v:shape id="Shape 10" o:spid="_x0000_s1031" style="position:absolute;left:31145;top:20967;width:2836;height:6118;visibility:visible;mso-wrap-style:square;v-text-anchor:top" coordsize="283527,61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" path="m,l93949,,283527,611798r-148703,l87544,454806,,454806,,351364r67564,l29435,221529c24021,203373,18569,182929,13345,162485l,108949,,xe" fillcolor="#e7e6e6" stroked="f" strokeweight="0">
                  <v:stroke miterlimit="83231f" joinstyle="miter"/>
                  <v:path arrowok="t" textboxrect="0,0,283527,611798"/>
                </v:shape>
                <v:shape id="Shape 11" o:spid="_x0000_s1032" style="position:absolute;left:44335;top:20921;width:2197;height:6164;visibility:visible;mso-wrap-style:square;v-text-anchor:top" coordsize="219699,616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" path="m186985,r32714,1685l219699,107753r-25393,-3396c166090,104357,147025,107103,137112,109850r,180640c148856,293236,163345,294152,183324,294152r36375,-4984l219699,398040r-35459,2299c166090,400339,149770,399424,137112,397592r,218784l,616376,,12663c42704,5492,102643,,186985,xe" fillcolor="#e7e6e6" stroked="f" strokeweight="0">
                  <v:stroke miterlimit="83231f" joinstyle="miter"/>
                  <v:path arrowok="t" textboxrect="0,0,219699,616376"/>
                </v:shape>
                <v:shape id="Shape 12" o:spid="_x0000_s1033" style="position:absolute;left:34562;top:20866;width:4202;height:6319;visibility:visible;mso-wrap-style:square;v-text-anchor:top" coordsize="420181,63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" path="m239602,v68938,,119726,14494,156024,31887l364818,142499c340263,130751,296796,113511,236857,113511v-59939,,-88917,27309,-88917,59044c147940,211612,182409,228852,261412,258756v107982,39973,158769,96270,158769,182471c420181,543905,341178,631937,173258,631937,103406,631937,34468,612866,,593795l28215,479369v37214,19071,94255,38142,153279,38142c245093,517511,278647,491117,278647,451297v,-38142,-29131,-59960,-102644,-86354c74428,329547,8236,273250,8236,184302,8236,79946,95322,,239602,xe" fillcolor="#e7e6e6" stroked="f" strokeweight="0">
                  <v:stroke miterlimit="83231f" joinstyle="miter"/>
                  <v:path arrowok="t" textboxrect="0,0,420181,631937"/>
                </v:shape>
                <v:shape id="Shape 13" o:spid="_x0000_s1034" style="position:absolute;left:46532;top:20938;width:2195;height:3963;visibility:visible;mso-wrap-style:square;v-text-anchor:top" coordsize="219547,396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" path="m,l26722,1376v54998,6122,96892,21427,127548,45913c193161,78261,219547,129067,219547,189025v,59807,-19980,110765,-56278,145093c127923,367530,79794,387126,23452,394835l,396356,,287483r13226,-1812c57022,272261,82588,239564,82588,192535v,-42109,-21963,-71602,-62026,-83717l,106068,,xe" fillcolor="#e7e6e6" stroked="f" strokeweight="0">
                  <v:stroke miterlimit="83231f" joinstyle="miter"/>
                  <v:path arrowok="t" textboxrect="0,0,219547,396356"/>
                </v:shape>
                <v:shape id="Shape 14" o:spid="_x0000_s1035" style="position:absolute;left:23280;top:33152;width:776;height:1723;visibility:visible;mso-wrap-style:square;v-text-anchor:top" coordsize="77554,17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" path="m74123,r3431,829l77554,24047,59159,28330c40950,37713,30655,59883,30655,87117v,25059,9180,46857,27411,56190l77554,147745r,23618l70767,172250c30961,172250,305,138532,305,88490,,33718,34011,,74123,xe" fillcolor="#e7e6e6" stroked="f" strokeweight="0">
                  <v:stroke miterlimit="83231f" joinstyle="miter"/>
                  <v:path arrowok="t" textboxrect="0,0,77554,172250"/>
                </v:shape>
                <v:shape id="Shape 15776" o:spid="_x0000_s1036" style="position:absolute;left:23750;top:29507;width:299;height:1648;visibility:visible;mso-wrap-style:square;v-text-anchor:top" coordsize="29893,16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" path="m,l29893,r,164774l,164774,,e" fillcolor="#e7e6e6" stroked="f" strokeweight="0">
                  <v:stroke miterlimit="83231f" joinstyle="miter"/>
                  <v:path arrowok="t" textboxrect="0,0,29893,164774"/>
                </v:shape>
                <v:shape id="Shape 16" o:spid="_x0000_s1037" style="position:absolute;left:21847;top:29469;width:1416;height:1686;visibility:visible;mso-wrap-style:square;v-text-anchor:top" coordsize="141687,16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" path="m83426,v22878,,58261,13731,58261,70181l141687,168588r-30045,l111642,73537v,-26546,-9761,-48668,-38129,-48668c53838,24869,38587,38905,33401,55535v-1373,3814,-1983,8849,-1983,14036l31418,168588r-30045,l1373,48364c1373,31429,1068,17392,,3814r26538,l28368,30971r610,c37214,15410,56278,,83426,xe" fillcolor="#e7e6e6" stroked="f" strokeweight="0">
                  <v:stroke miterlimit="83231f" joinstyle="miter"/>
                  <v:path arrowok="t" textboxrect="0,0,141687,168588"/>
                </v:shape>
                <v:shape id="Shape 17" o:spid="_x0000_s1038" style="position:absolute;left:23712;top:28861;width:344;height:370;visibility:visible;mso-wrap-style:square;v-text-anchor:top" coordsize="34392,3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" path="m18759,v5643,,10219,2060,13384,5435l34392,11532r,14392l32219,31753v-3317,3300,-8198,5321,-14222,5321c7473,37074,,28988,,18766,,8238,7778,,18759,xe" fillcolor="#e7e6e6" stroked="f" strokeweight="0">
                  <v:stroke miterlimit="83231f" joinstyle="miter"/>
                  <v:path arrowok="t" textboxrect="0,0,34392,37074"/>
                </v:shape>
                <v:shape id="Shape 18" o:spid="_x0000_s1039" style="position:absolute;left:19666;top:28861;width:1691;height:2331;visibility:visible;mso-wrap-style:square;v-text-anchor:top" coordsize="169140,23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" path="m,l30046,r,135786c30046,187201,52771,209018,83426,209018v34011,,55821,-22427,55821,-73232l139247,r29893,l169140,133802v,70487,-37061,99322,-86781,99322c35384,233124,,206272,,135175l,xe" fillcolor="#e7e6e6" stroked="f" strokeweight="0">
                  <v:stroke miterlimit="83231f" joinstyle="miter"/>
                  <v:path arrowok="t" textboxrect="0,0,169140,233124"/>
                </v:shape>
                <v:shape id="Shape 19" o:spid="_x0000_s1040" style="position:absolute;left:25202;top:33162;width:727;height:1698;visibility:visible;mso-wrap-style:square;v-text-anchor:top" coordsize="72754,16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" path="m72754,r,21048l55315,25224c38729,34049,30808,53644,28978,69207r43776,l72754,90566r-44081,c29130,121003,43829,137967,63761,144547r8993,1362l72754,169811,46970,165229c17072,153415,,125123,,87820,,50631,16472,19278,44975,5926l72754,xe" fillcolor="#e7e6e6" stroked="f" strokeweight="0">
                  <v:stroke miterlimit="83231f" joinstyle="miter"/>
                  <v:path arrowok="t" textboxrect="0,0,72754,169811"/>
                </v:shape>
                <v:shape id="Shape 20" o:spid="_x0000_s1041" style="position:absolute;left:24056;top:32420;width:783;height:2446;visibility:visible;mso-wrap-style:square;v-text-anchor:top" coordsize="78317,244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" path="m46899,l76945,r,199254c76945,213901,77249,230531,78317,241821r-26995,l50102,213138r-763,c42476,226983,29436,238254,12020,243025l,244596,,220978r1754,399c21734,221377,40188,208103,45526,185523v1068,-3967,1373,-8086,1373,-12816l46899,144025v,-3662,-305,-8850,-1221,-12511c41103,112443,24784,96729,2364,96729l,97279,,74062r28063,6780c36413,85477,42552,91770,46289,98407r610,l46899,xe" fillcolor="#e7e6e6" stroked="f" strokeweight="0">
                  <v:stroke miterlimit="83231f" joinstyle="miter"/>
                  <v:path arrowok="t" textboxrect="0,0,78317,244596"/>
                </v:shape>
                <v:shape id="Shape 21" o:spid="_x0000_s1042" style="position:absolute;left:24342;top:29507;width:1558;height:1648;visibility:visible;mso-wrap-style:square;v-text-anchor:top" coordsize="155872,16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" path="m,l32028,,64362,92609v5338,14951,9761,28530,13269,42261l78546,134870v3813,-13731,8541,-27310,14031,-42261l124606,r31266,l91205,164774r-28674,l,xe" fillcolor="#e7e6e6" stroked="f" strokeweight="0">
                  <v:stroke miterlimit="83231f" joinstyle="miter"/>
                  <v:path arrowok="t" textboxrect="0,0,155872,164774"/>
                </v:shape>
                <v:shape id="Shape 22" o:spid="_x0000_s1043" style="position:absolute;left:24056;top:28976;width:26;height:144;visibility:visible;mso-wrap-style:square;v-text-anchor:top" coordsize="2669,1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" path="m,l2669,7234,,14392,,xe" fillcolor="#e7e6e6" stroked="f" strokeweight="0">
                  <v:stroke miterlimit="83231f" joinstyle="miter"/>
                  <v:path arrowok="t" textboxrect="0,0,2669,14392"/>
                </v:shape>
                <v:shape id="Shape 23" o:spid="_x0000_s1044" style="position:absolute;left:25929;top:34556;width:632;height:319;visibility:visible;mso-wrap-style:square;v-text-anchor:top" coordsize="63138,3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" path="m57952,r5186,21360c52462,26089,34465,31887,8232,31887l,30424,,6521,12350,8391c33855,8391,46666,4730,57952,xe" fillcolor="#e7e6e6" stroked="f" strokeweight="0">
                  <v:stroke miterlimit="83231f" joinstyle="miter"/>
                  <v:path arrowok="t" textboxrect="0,0,63138,31887"/>
                </v:shape>
                <v:shape id="Shape 24" o:spid="_x0000_s1045" style="position:absolute;left:25929;top:33152;width:726;height:916;visibility:visible;mso-wrap-style:square;v-text-anchor:top" coordsize="72594,9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" path="m4572,c58257,,72594,47296,72594,77657v,6103,-610,10833,-1068,13884l,91541,,70182r43768,c44073,51110,35837,21512,2131,21512l,22023,,975,4572,xe" fillcolor="#e7e6e6" stroked="f" strokeweight="0">
                  <v:stroke miterlimit="83231f" joinstyle="miter"/>
                  <v:path arrowok="t" textboxrect="0,0,72594,91541"/>
                </v:shape>
                <v:shape id="Shape 25" o:spid="_x0000_s1046" style="position:absolute;left:26029;top:29479;width:727;height:1698;visibility:visible;mso-wrap-style:square;v-text-anchor:top" coordsize="72754,16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" path="m72754,r,21045l55316,25221c38729,34046,30808,53642,28978,69204r43776,l72754,90716r-44081,c29245,121039,43886,138060,63783,144675r8971,1369l72754,169791,47035,165250c17072,153479,,125273,,87970,,50667,16557,19286,45040,5926l72754,xe" fillcolor="#e7e6e6" stroked="f" strokeweight="0">
                  <v:stroke miterlimit="83231f" joinstyle="miter"/>
                  <v:path arrowok="t" textboxrect="0,0,72754,169791"/>
                </v:shape>
                <v:shape id="Shape 26" o:spid="_x0000_s1047" style="position:absolute;left:29306;top:33820;width:649;height:1055;visibility:visible;mso-wrap-style:square;v-text-anchor:top" coordsize="64895,105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" path="m64895,r,21148l52656,24024c39311,29383,30045,38842,30045,54862v,19376,12812,28530,28216,28530l64895,82327r,19687l50483,105514c17082,105514,,82019,,58219,,28353,19903,8615,56750,741l64895,xe" fillcolor="#e7e6e6" stroked="f" strokeweight="0">
                  <v:stroke miterlimit="83231f" joinstyle="miter"/>
                  <v:path arrowok="t" textboxrect="0,0,64895,105514"/>
                </v:shape>
                <v:shape id="Shape 27" o:spid="_x0000_s1048" style="position:absolute;left:29425;top:33154;width:530;height:342;visibility:visible;mso-wrap-style:square;v-text-anchor:top" coordsize="52999,3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" path="m52999,r,22630l49720,21968v-15251,,-31266,4882,-42857,12206l,14493c6863,10068,15214,6406,24441,3851l52999,xe" fillcolor="#e7e6e6" stroked="f" strokeweight="0">
                  <v:stroke miterlimit="83231f" joinstyle="miter"/>
                  <v:path arrowok="t" textboxrect="0,0,52999,34174"/>
                </v:shape>
                <v:shape id="Shape 28" o:spid="_x0000_s1049" style="position:absolute;left:27642;top:32505;width:1390;height:2370;visibility:visible;mso-wrap-style:square;v-text-anchor:top" coordsize="138942,236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" path="m79004,v23487,,40416,5493,50635,11290l121555,35396c114082,31276,98678,24564,77936,24564v-31266,,-43162,18766,-43162,34327c34774,80403,48653,90931,80376,103136v38739,14952,58566,33718,58566,67435c138942,205967,112709,236938,58566,236938,36451,236938,12354,230225,,221986l7474,197118v13269,8239,32790,14952,53075,14952c90900,212070,108591,196050,108591,173012v,-21512,-12201,-33717,-43161,-45617c27911,114121,4881,94745,4881,62248,4881,26547,34469,,79004,xe" fillcolor="#e7e6e6" stroked="f" strokeweight="0">
                  <v:stroke miterlimit="83231f" joinstyle="miter"/>
                  <v:path arrowok="t" textboxrect="0,0,138942,236938"/>
                </v:shape>
                <v:shape id="Shape 29" o:spid="_x0000_s1050" style="position:absolute;left:26756;top:30873;width:631;height:319;visibility:visible;mso-wrap-style:square;v-text-anchor:top" coordsize="63138,3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" path="m57952,r5186,21359c52614,26242,34465,31886,8385,31886l,30406,,6659,12350,8544c33855,8544,46819,4730,57952,xe" fillcolor="#e7e6e6" stroked="f" strokeweight="0">
                  <v:stroke miterlimit="83231f" joinstyle="miter"/>
                  <v:path arrowok="t" textboxrect="0,0,63138,31886"/>
                </v:shape>
                <v:shape id="Shape 30" o:spid="_x0000_s1051" style="position:absolute;left:28850;top:29469;width:1080;height:1723;visibility:visible;mso-wrap-style:square;v-text-anchor:top" coordsize="107981,17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" path="m61616,v16777,,31266,4882,40570,10222l94712,32039c88154,27920,76258,22580,61006,22580v-17692,,-27605,10222,-27605,22428c33401,58586,43314,64689,64667,72928v28673,10832,43314,25173,43314,49737c107981,151500,85409,172249,46365,172249,28215,172249,11591,167520,,160807l7473,137921v8846,5798,24555,11901,39502,11901c68784,149822,79003,138989,79003,125411v,-14341,-8541,-22275,-30656,-30361c18759,84523,4880,68198,4880,48364,4880,21817,26233,,61616,xe" fillcolor="#e7e6e6" stroked="f" strokeweight="0">
                  <v:stroke miterlimit="83231f" joinstyle="miter"/>
                  <v:path arrowok="t" textboxrect="0,0,107981,172249"/>
                </v:shape>
                <v:shape id="Shape 31" o:spid="_x0000_s1052" style="position:absolute;left:27840;top:29469;width:827;height:1686;visibility:visible;mso-wrap-style:square;v-text-anchor:top" coordsize="82664,16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" path="m74123,v3508,,5795,457,8541,1068l82664,29293v-3051,-610,-6101,-915,-10219,-915c51398,28378,36299,44245,32333,66825v-762,4119,-1372,8848,-1372,13883l30961,168588r-29589,l1372,55230c1372,35854,915,19071,,3814r26080,l27148,36158r1373,c35994,14036,53991,,74123,xe" fillcolor="#e7e6e6" stroked="f" strokeweight="0">
                  <v:stroke miterlimit="83231f" joinstyle="miter"/>
                  <v:path arrowok="t" textboxrect="0,0,82664,168588"/>
                </v:shape>
                <v:shape id="Shape 32" o:spid="_x0000_s1053" style="position:absolute;left:26756;top:29469;width:726;height:917;visibility:visible;mso-wrap-style:square;v-text-anchor:top" coordsize="72594,9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" path="m4572,c58410,,72594,47449,72594,77657v,6103,-610,10985,-915,14036l,91693,,70181r43768,c44073,51110,35838,21512,2131,21512l,22022,,977,4572,xe" fillcolor="#e7e6e6" stroked="f" strokeweight="0">
                  <v:stroke miterlimit="83231f" joinstyle="miter"/>
                  <v:path arrowok="t" textboxrect="0,0,72594,91693"/>
                </v:shape>
                <v:shape id="Shape 33" o:spid="_x0000_s1054" style="position:absolute;left:31063;top:33171;width:700;height:1667;visibility:visible;mso-wrap-style:square;v-text-anchor:top" coordsize="70005,16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" path="m70005,r,23625l59586,25445c46689,30136,37138,41092,33248,53679v-1372,3662,-1982,8849,-1982,14037l31266,166732r-29893,l1373,46509c1373,29574,915,15537,,1959r26538,l28216,29116r610,c35003,17330,47270,5801,64471,774l70005,xe" fillcolor="#e7e6e6" stroked="f" strokeweight="0">
                  <v:stroke miterlimit="83231f" joinstyle="miter"/>
                  <v:path arrowok="t" textboxrect="0,0,70005,166732"/>
                </v:shape>
                <v:shape id="Shape 34" o:spid="_x0000_s1055" style="position:absolute;left:29955;top:33152;width:666;height:1688;visibility:visible;mso-wrap-style:square;v-text-anchor:top" coordsize="66573,168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" path="m1144,c51474,,63828,34328,63828,67435r,61638c63828,143262,64438,157298,66573,168588r-27300,l36833,147686r-915,c31342,154170,24631,160311,16129,164831l,168749,,149062r7929,-1273c21019,143319,29626,133078,33172,122665v1068,-3204,1678,-6560,1678,-9612l34850,84523v-8159,-191,-16596,28,-24660,966l,87883,,66735,34240,63621r,-3356c34240,50081,32095,33718,16803,26173l,22784,,154,1144,xe" fillcolor="#e7e6e6" stroked="f" strokeweight="0">
                  <v:stroke miterlimit="83231f" joinstyle="miter"/>
                  <v:path arrowok="t" textboxrect="0,0,66573,168749"/>
                </v:shape>
                <v:shape id="Shape 15777" o:spid="_x0000_s1056" style="position:absolute;left:30314;top:29507;width:299;height:1648;visibility:visible;mso-wrap-style:square;v-text-anchor:top" coordsize="29893,16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" path="m,l29893,r,164774l,164774,,e" fillcolor="#e7e6e6" stroked="f" strokeweight="0">
                  <v:stroke miterlimit="83231f" joinstyle="miter"/>
                  <v:path arrowok="t" textboxrect="0,0,29893,164774"/>
                </v:shape>
                <v:shape id="Shape 36" o:spid="_x0000_s1057" style="position:absolute;left:30987;top:29469;width:776;height:1723;visibility:visible;mso-wrap-style:square;v-text-anchor:top" coordsize="77631,17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" path="m74275,r3356,811l77631,24063,59289,28332c41037,37722,30656,59921,30656,87269v,24945,9265,46714,27474,56040l77631,147761r,23611l70920,172249c31114,172249,458,138685,458,88642,,33718,34164,,74275,xe" fillcolor="#e7e6e6" stroked="f" strokeweight="0">
                  <v:stroke miterlimit="83231f" joinstyle="miter"/>
                  <v:path arrowok="t" textboxrect="0,0,77631,172249"/>
                </v:shape>
                <v:shape id="Shape 37" o:spid="_x0000_s1058" style="position:absolute;left:30276;top:28861;width:375;height:370;visibility:visible;mso-wrap-style:square;v-text-anchor:top" coordsize="37519,3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" path="m18759,c29893,,37061,8238,37061,18766v458,10222,-7168,18308,-19064,18308c7473,37074,,28988,,18766,,8238,7931,,18759,xe" fillcolor="#e7e6e6" stroked="f" strokeweight="0">
                  <v:stroke miterlimit="83231f" joinstyle="miter"/>
                  <v:path arrowok="t" textboxrect="0,0,37519,37074"/>
                </v:shape>
                <v:shape id="Shape 38" o:spid="_x0000_s1059" style="position:absolute;left:31763;top:33152;width:715;height:1686;visibility:visible;mso-wrap-style:square;v-text-anchor:top" coordsize="71530,16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" path="m13269,c36147,,71530,13579,71530,70182r,98406l41637,168588r,-95050c41637,46991,31724,24869,3508,24869l,25481,,1856,13269,xe" fillcolor="#e7e6e6" stroked="f" strokeweight="0">
                  <v:stroke miterlimit="83231f" joinstyle="miter"/>
                  <v:path arrowok="t" textboxrect="0,0,71530,168588"/>
                </v:shape>
                <v:shape id="Shape 39" o:spid="_x0000_s1060" style="position:absolute;left:32901;top:30138;width:647;height:1054;visibility:visible;mso-wrap-style:square;v-text-anchor:top" coordsize="64743,105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" path="m64743,r,21060l52504,23937c39159,29295,29894,38755,29894,54775v,19376,12963,28530,28215,28530l64743,82244r,19718l50331,105427c16930,105427,,82084,,58131,,28266,19903,8527,56686,718l64743,xe" fillcolor="#e7e6e6" stroked="f" strokeweight="0">
                  <v:stroke miterlimit="83231f" joinstyle="miter"/>
                  <v:path arrowok="t" textboxrect="0,0,64743,105427"/>
                </v:shape>
                <v:shape id="Shape 40" o:spid="_x0000_s1061" style="position:absolute;left:33020;top:29471;width:528;height:343;visibility:visible;mso-wrap-style:square;v-text-anchor:top" coordsize="52847,3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" path="m52847,r,22778l49568,22120v-15252,,-31266,4730,-42857,12206l,14492c6787,10068,15099,6406,24307,3851l52847,xe" fillcolor="#e7e6e6" stroked="f" strokeweight="0">
                  <v:stroke miterlimit="83231f" joinstyle="miter"/>
                  <v:path arrowok="t" textboxrect="0,0,52847,34326"/>
                </v:shape>
                <v:shape id="Shape 41" o:spid="_x0000_s1062" style="position:absolute;left:31763;top:28739;width:783;height:2444;visibility:visible;mso-wrap-style:square;v-text-anchor:top" coordsize="78241,244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" path="m46975,l77021,r,199102c77021,213748,77326,230378,78241,241668r-26843,l50026,212985r-610,c42552,226831,29512,238102,12097,242872l,244453,,220841r1678,383c21810,221224,40265,207950,45603,185523v1067,-4119,1372,-8238,1372,-12968l46975,144025v,-3815,-305,-9002,-1372,-12664c41179,112290,24860,96576,2441,96576l,97144,,73891r28139,6799c36490,85324,42628,91617,46365,98254r610,l46975,xe" fillcolor="#e7e6e6" stroked="f" strokeweight="0">
                  <v:stroke miterlimit="83231f" joinstyle="miter"/>
                  <v:path arrowok="t" textboxrect="0,0,78241,244453"/>
                </v:shape>
                <v:shape id="Shape 42" o:spid="_x0000_s1063" style="position:absolute;left:35231;top:33190;width:92;height:1385;visibility:visible;mso-wrap-style:square;v-text-anchor:top" coordsize="9151,13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" path="m,l9151,r,138410l5243,132005c1935,122522,,110765,,96270l,xe" fillcolor="#e7e6e6" stroked="f" strokeweight="0">
                  <v:stroke miterlimit="83231f" joinstyle="miter"/>
                  <v:path arrowok="t" textboxrect="0,0,9151,138410"/>
                </v:shape>
                <v:shape id="Shape 43" o:spid="_x0000_s1064" style="position:absolute;left:33697;top:32544;width:1275;height:2294;visibility:visible;mso-wrap-style:square;v-text-anchor:top" coordsize="127503,22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" path="m,l29588,r,204594l127503,204594r,24869l,229463,,xe" fillcolor="#e7e6e6" stroked="f" strokeweight="0">
                  <v:stroke miterlimit="83231f" joinstyle="miter"/>
                  <v:path arrowok="t" textboxrect="0,0,127503,229463"/>
                </v:shape>
                <v:shape id="Shape 44" o:spid="_x0000_s1065" style="position:absolute;left:34547;top:29469;width:776;height:1723;visibility:visible;mso-wrap-style:square;v-text-anchor:top" coordsize="77631,17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" path="m74275,r3356,812l77631,24063,59289,28332c41037,37722,30656,59921,30656,87269v,24945,9180,46714,27410,56040l77631,147762r,23609l70920,172249c30961,172249,458,138685,458,88642,,33718,34164,,74275,xe" fillcolor="#e7e6e6" stroked="f" strokeweight="0">
                  <v:stroke miterlimit="83231f" joinstyle="miter"/>
                  <v:path arrowok="t" textboxrect="0,0,77631,172249"/>
                </v:shape>
                <v:shape id="Shape 45" o:spid="_x0000_s1066" style="position:absolute;left:33548;top:29469;width:666;height:1688;visibility:visible;mso-wrap-style:square;v-text-anchor:top" coordsize="66573,16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" path="m1144,c51627,,63828,34480,63828,67435r,61638c63828,143414,64438,157298,66573,168588r-27300,l36985,147838r-1067,c31342,154322,24631,160425,16128,164907l,168784,,149066r7993,-1278c21105,143318,29626,133077,33172,122665v1068,-3052,1678,-6561,1678,-9612l34850,84523v-8160,-191,-16596,28,-24660,965l,87883,,66822,34240,63773r,-3508c34240,50080,32095,33803,16803,26301l,22932,,154,1144,xe" fillcolor="#e7e6e6" stroked="f" strokeweight="0">
                  <v:stroke miterlimit="83231f" joinstyle="miter"/>
                  <v:path arrowok="t" textboxrect="0,0,66573,168784"/>
                </v:shape>
                <v:shape id="Shape 46" o:spid="_x0000_s1067" style="position:absolute;left:37797;top:34532;width:301;height:323;visibility:visible;mso-wrap-style:square;v-text-anchor:top" coordsize="30122,3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" path="m7474,v4423,2899,10561,5874,17462,8124l30122,9013r,23285l20724,31124c12850,29102,5796,26242,,22885r,-152l7474,xe" fillcolor="#e7e6e6" stroked="f" strokeweight="0">
                  <v:stroke miterlimit="83231f" joinstyle="miter"/>
                  <v:path arrowok="t" textboxrect="0,0,30122,32298"/>
                </v:shape>
                <v:shape id="Shape 47" o:spid="_x0000_s1068" style="position:absolute;left:37844;top:33235;width:254;height:783;visibility:visible;mso-wrap-style:square;v-text-anchor:top" coordsize="25394,7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" path="m25394,r,78314l24321,77817c7893,67854,,54952,,40077,,26804,5376,14713,15175,5940l25394,xe" fillcolor="#e7e6e6" stroked="f" strokeweight="0">
                  <v:stroke miterlimit="83231f" joinstyle="miter"/>
                  <v:path arrowok="t" textboxrect="0,0,25394,78314"/>
                </v:shape>
                <v:shape id="Shape 15778" o:spid="_x0000_s1069" style="position:absolute;left:37116;top:33190;width:299;height:1648;visibility:visible;mso-wrap-style:square;v-text-anchor:top" coordsize="29894,16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" path="m,l29894,r,164774l,164774,,e" fillcolor="#e7e6e6" stroked="f" strokeweight="0">
                  <v:stroke miterlimit="83231f" joinstyle="miter"/>
                  <v:path arrowok="t" textboxrect="0,0,29894,164774"/>
                </v:shape>
                <v:shape id="Shape 49" o:spid="_x0000_s1070" style="position:absolute;left:35323;top:33190;width:1310;height:1685;visibility:visible;mso-wrap-style:square;v-text-anchor:top" coordsize="131011,16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" path="m,l20742,r,91236c20742,122512,30350,143567,57498,143567v20133,,34012,-13884,39502,-27158c98678,111985,99745,106493,99745,101000l99745,r29894,l129639,119766v,17088,305,32039,1372,45008l104473,164774r-1677,-26853l102186,137921v-7931,13121,-25318,30514,-54449,30514c34773,168435,20551,164888,9570,154094l,138410,,xe" fillcolor="#e7e6e6" stroked="f" strokeweight="0">
                  <v:stroke miterlimit="83231f" joinstyle="miter"/>
                  <v:path arrowok="t" textboxrect="0,0,131011,168435"/>
                </v:shape>
                <v:shape id="Shape 50" o:spid="_x0000_s1071" style="position:absolute;left:37080;top:32544;width:374;height:370;visibility:visible;mso-wrap-style:square;v-text-anchor:top" coordsize="37366,3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" path="m18607,c29893,,37061,8086,37061,18766v305,10069,-7168,18308,-19064,18308c7473,37074,,28835,,18766,,8086,7778,,18607,xe" fillcolor="#e7e6e6" stroked="f" strokeweight="0">
                  <v:stroke miterlimit="83231f" joinstyle="miter"/>
                  <v:path arrowok="t" textboxrect="0,0,37366,37074"/>
                </v:shape>
                <v:shape id="Shape 51" o:spid="_x0000_s1072" style="position:absolute;left:37147;top:28861;width:951;height:2294;visibility:visible;mso-wrap-style:square;v-text-anchor:top" coordsize="95094,229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" path="m77936,l95094,r,26241l94560,26241c91205,39820,87392,53704,83121,67740l60549,134107r34545,l95094,157297r-40646,l30655,229462,,229462,77936,xe" fillcolor="#e7e6e6" stroked="f" strokeweight="0">
                  <v:stroke miterlimit="83231f" joinstyle="miter"/>
                  <v:path arrowok="t" textboxrect="0,0,95094,229462"/>
                </v:shape>
                <v:shape id="Shape 52" o:spid="_x0000_s1073" style="position:absolute;left:35323;top:28739;width:782;height:2444;visibility:visible;mso-wrap-style:square;v-text-anchor:top" coordsize="78241,24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" path="m46975,l76868,r,199102c76868,213748,77326,230378,78241,241668r-26843,l50025,212985r-610,c42438,226831,29455,238102,12075,242872l,244452,,220842r1677,382c21810,221224,40112,207950,45602,185523v1068,-4119,1373,-8238,1373,-12968l46975,144025v,-3815,-305,-9002,-1373,-12664c41179,112290,24860,96576,2440,96576l,97143,,73893r28082,6797c36413,85324,42552,91617,46365,98254r610,l46975,xe" fillcolor="#e7e6e6" stroked="f" strokeweight="0">
                  <v:stroke miterlimit="83231f" joinstyle="miter"/>
                  <v:path arrowok="t" textboxrect="0,0,78241,244452"/>
                </v:shape>
                <v:shape id="Shape 53" o:spid="_x0000_s1074" style="position:absolute;left:38098;top:33152;width:778;height:1723;visibility:visible;mso-wrap-style:square;v-text-anchor:top" coordsize="77859,17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" path="m31494,c48119,,62913,4730,72064,10222l64438,32040c58032,27920,46136,22428,30884,22428,13193,22428,3279,32650,3279,45008v,13578,9914,19681,31266,27920c63218,83760,77859,98101,77859,122665v,28835,-22572,49585,-61616,49585l,170220,,146935r16853,2887c38663,149822,48881,138990,48881,125259v,-14189,-8541,-22123,-30655,-30209l,86601,,8287,7678,3824c14670,1363,22648,,31494,xe" fillcolor="#e7e6e6" stroked="f" strokeweight="0">
                  <v:stroke miterlimit="83231f" joinstyle="miter"/>
                  <v:path arrowok="t" textboxrect="0,0,77859,172250"/>
                </v:shape>
                <v:shape id="Shape 54" o:spid="_x0000_s1075" style="position:absolute;left:39991;top:32527;width:707;height:2311;visibility:visible;mso-wrap-style:square;v-text-anchor:top" coordsize="70692,23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" path="m56889,l70692,1777r,23352l57499,23495v-12811,,-22725,916,-27758,2289l29741,115036v6406,1679,14489,2289,24403,2289l70692,115135r,23409l53533,141278v-8845,,-17081,-458,-23792,-2136l29741,231141,,231141,,4425c14337,1984,33096,,56889,xe" fillcolor="#e7e6e6" stroked="f" strokeweight="0">
                  <v:stroke miterlimit="83231f" joinstyle="miter"/>
                  <v:path arrowok="t" textboxrect="0,0,70692,231141"/>
                </v:shape>
                <v:shape id="Shape 55" o:spid="_x0000_s1076" style="position:absolute;left:39342;top:29507;width:1356;height:1685;visibility:visible;mso-wrap-style:square;v-text-anchor:top" coordsize="135663,16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" path="m,l30045,r,91236c30045,122512,39501,143719,66650,143719v20132,,34163,-14036,39501,-27309c107981,111985,108896,106492,108896,101153l108896,r26767,l135663,164774r-22039,l111947,137922r-610,c103558,151195,86171,168435,56888,168435,30961,168435,,154246,,96270l,xe" fillcolor="#e7e6e6" stroked="f" strokeweight="0">
                  <v:stroke miterlimit="83231f" joinstyle="miter"/>
                  <v:path arrowok="t" textboxrect="0,0,135663,168435"/>
                </v:shape>
                <v:shape id="Shape 56" o:spid="_x0000_s1077" style="position:absolute;left:38098;top:28861;width:969;height:2294;visibility:visible;mso-wrap-style:square;v-text-anchor:top" coordsize="96924,229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" path="m,l18531,,96924,229462r-31724,l40646,157297,,157297,,134107r34545,l12125,68045c7092,53094,3584,39515,229,26241r-229,l,xe" fillcolor="#e7e6e6" stroked="f" strokeweight="0">
                  <v:stroke miterlimit="83231f" joinstyle="miter"/>
                  <v:path arrowok="t" textboxrect="0,0,96924,229462"/>
                </v:shape>
                <v:shape id="Shape 57" o:spid="_x0000_s1078" style="position:absolute;left:41588;top:33155;width:803;height:1720;visibility:visible;mso-wrap-style:square;v-text-anchor:top" coordsize="80299,17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" path="m80299,r,22356l58123,27802c38863,38493,30198,62809,30198,86266v,27119,11753,49175,29984,58508l80299,149564r,22222l79003,172010c34316,172010,,139360,,87335,,45912,20246,17363,49608,5677l80299,xe" fillcolor="#e7e6e6" stroked="f" strokeweight="0">
                  <v:stroke miterlimit="83231f" joinstyle="miter"/>
                  <v:path arrowok="t" textboxrect="0,0,80299,172010"/>
                </v:shape>
                <v:shape id="Shape 58" o:spid="_x0000_s1079" style="position:absolute;left:40698;top:32545;width:706;height:1367;visibility:visible;mso-wrap-style:square;v-text-anchor:top" coordsize="70538,13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" path="m,l24269,3124v10733,3223,19503,7991,26290,14170c63065,28127,70538,44756,70538,65201v,20749,-6100,37074,-17692,48974c45068,122566,34773,128898,22820,133131l,136767,,113358r7556,-1000c28768,106022,40950,90374,40950,66573,40950,43917,28940,30014,9101,24479l,23352,,xe" fillcolor="#e7e6e6" stroked="f" strokeweight="0">
                  <v:stroke miterlimit="83231f" joinstyle="miter"/>
                  <v:path arrowok="t" textboxrect="0,0,70538,136767"/>
                </v:shape>
                <v:shape id="Shape 59" o:spid="_x0000_s1080" style="position:absolute;left:42214;top:29795;width:177;height:1088;visibility:visible;mso-wrap-style:square;v-text-anchor:top" coordsize="17768,10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" path="m17768,r,108827l6082,90188c2154,79810,,68015,,55008,,41201,2259,28824,6360,18025l17768,xe" fillcolor="#e7e6e6" stroked="f" strokeweight="0">
                  <v:stroke miterlimit="83231f" joinstyle="miter"/>
                  <v:path arrowok="t" textboxrect="0,0,17768,108827"/>
                </v:shape>
                <v:shape id="Shape 60" o:spid="_x0000_s1081" style="position:absolute;left:40698;top:29507;width:45;height:1648;visibility:visible;mso-wrap-style:square;v-text-anchor:top" coordsize="4499,16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" path="m,l3126,r,119766c3126,136854,3584,151805,4499,164774r-4499,l,xe" fillcolor="#e7e6e6" stroked="f" strokeweight="0">
                  <v:stroke miterlimit="83231f" joinstyle="miter"/>
                  <v:path arrowok="t" textboxrect="0,0,4499,164774"/>
                </v:shape>
                <v:shape id="Shape 61" o:spid="_x0000_s1082" style="position:absolute;left:41041;top:29112;width:976;height:2080;visibility:visible;mso-wrap-style:square;v-text-anchor:top" coordsize="97610,2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" path="m54753,r,39515l97610,39515r,22733l54753,62248r,88947c54753,171640,60549,183235,77173,183235v8236,,12964,-763,17387,-2136l95933,203679v-5796,2288,-14947,4271,-26538,4271c55363,207950,44229,203221,37062,195135,28520,186286,25470,171640,25470,152111r,-89863l,62248,,39515r25470,l25470,9154,54753,xe" fillcolor="#e7e6e6" stroked="f" strokeweight="0">
                  <v:stroke miterlimit="83231f" joinstyle="miter"/>
                  <v:path arrowok="t" textboxrect="0,0,97610,207950"/>
                </v:shape>
                <v:shape id="Shape 62" o:spid="_x0000_s1083" style="position:absolute;left:42391;top:33152;width:626;height:1721;visibility:visible;mso-wrap-style:square;v-text-anchor:top" coordsize="62608,17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" path="m1297,c25013,,44840,8582,58738,23476r3870,6423l62608,141893,48547,156354v-6246,4635,-13095,8217,-20253,10796l,172026,,149804r77,18c28597,149822,50102,122970,50102,85896,50102,57823,36070,22428,687,22428l,22596,,240,1297,xe" fillcolor="#e7e6e6" stroked="f" strokeweight="0">
                  <v:stroke miterlimit="83231f" joinstyle="miter"/>
                  <v:path arrowok="t" textboxrect="0,0,62608,172026"/>
                </v:shape>
                <v:shape id="Shape 63" o:spid="_x0000_s1084" style="position:absolute;left:42391;top:29472;width:626;height:1720;visibility:visible;mso-wrap-style:square;v-text-anchor:top" coordsize="62608,17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" path="m62608,r,22512l40443,27916c21162,38565,12583,62795,12583,86252v,36159,20742,63316,50025,63316l62608,171759r-1373,236c38968,171995,19217,163833,5033,149167l,141139,,32312,6005,22822c13374,15327,22167,9558,31969,5663l62608,xe" fillcolor="#e7e6e6" stroked="f" strokeweight="0">
                  <v:stroke miterlimit="83231f" joinstyle="miter"/>
                  <v:path arrowok="t" textboxrect="0,0,62608,171995"/>
                </v:shape>
                <v:shape id="Shape 64" o:spid="_x0000_s1085" style="position:absolute;left:42837;top:28990;width:180;height:293;visibility:visible;mso-wrap-style:square;v-text-anchor:top" coordsize="17997,29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" path="m17997,r,29301l,29301,17997,xe" fillcolor="#e7e6e6" stroked="f" strokeweight="0">
                  <v:stroke miterlimit="83231f" joinstyle="miter"/>
                  <v:path arrowok="t" textboxrect="0,0,17997,29301"/>
                </v:shape>
                <v:shape id="Shape 65" o:spid="_x0000_s1086" style="position:absolute;left:43017;top:33451;width:180;height:1120;visibility:visible;mso-wrap-style:square;v-text-anchor:top" coordsize="17997,11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" path="m,l12275,20370v3730,10320,5722,21934,5722,34559c17997,77757,12077,95758,2579,109342l,111994,,xe" fillcolor="#e7e6e6" stroked="f" strokeweight="0">
                  <v:stroke miterlimit="83231f" joinstyle="miter"/>
                  <v:path arrowok="t" textboxrect="0,0,17997,111994"/>
                </v:shape>
                <v:shape id="Shape 66" o:spid="_x0000_s1087" style="position:absolute;left:44562;top:33155;width:804;height:1720;visibility:visible;mso-wrap-style:square;v-text-anchor:top" coordsize="80376,1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" path="m80376,r,22324l58146,27788c38929,38479,30350,62795,30350,86252v,36159,20743,63316,50026,63316l80376,171759r-1373,237c34316,171996,,139346,,87321,,45898,20332,17349,49737,5663l80376,xe" fillcolor="#e7e6e6" stroked="f" strokeweight="0">
                  <v:stroke miterlimit="83231f" joinstyle="miter"/>
                  <v:path arrowok="t" textboxrect="0,0,80376,171996"/>
                </v:shape>
                <v:shape id="Shape 67" o:spid="_x0000_s1088" style="position:absolute;left:43388;top:32795;width:978;height:2080;visibility:visible;mso-wrap-style:square;v-text-anchor:top" coordsize="97763,2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" path="m54906,r,39515l97763,39515r,22733l54906,62248r,88947c54906,171640,60701,183082,77326,183082v8083,,12963,-611,17386,-1983l96085,203526v-5796,2441,-15099,4424,-26690,4424c55516,207950,44229,203221,37061,195135,28673,186133,25622,171640,25622,152110r,-89862l,62248,,39515r25622,l25622,9154,54906,xe" fillcolor="#e7e6e6" stroked="f" strokeweight="0">
                  <v:stroke miterlimit="83231f" joinstyle="miter"/>
                  <v:path arrowok="t" textboxrect="0,0,97763,207950"/>
                </v:shape>
                <v:shape id="Shape 68" o:spid="_x0000_s1089" style="position:absolute;left:44189;top:29469;width:1177;height:1686;visibility:visible;mso-wrap-style:square;v-text-anchor:top" coordsize="117742,16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" path="m83274,v5719,,12220,858,18755,3027l117742,12059r,156529l111489,168588r,-95051c111489,46991,101728,24869,73513,24869v-19828,,-35079,14036,-40264,30666c31876,59349,31266,64384,31266,69571r,99017l1220,168588r,-120224c1220,31429,915,17392,,3814r26538,l28216,30971r609,c37062,15410,56126,,83274,xe" fillcolor="#e7e6e6" stroked="f" strokeweight="0">
                  <v:stroke miterlimit="83231f" joinstyle="miter"/>
                  <v:path arrowok="t" textboxrect="0,0,117742,168588"/>
                </v:shape>
                <v:shape id="Shape 69" o:spid="_x0000_s1090" style="position:absolute;left:43017;top:29469;width:807;height:1720;visibility:visible;mso-wrap-style:square;v-text-anchor:top" coordsize="80681,17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" path="m1372,c48652,,80681,34480,80681,84828v,45656,-23764,72002,-52440,82322l,172013,,149822v28520,,50025,-26852,50025,-63926c50025,57976,36146,22580,762,22580l,22766,,254,1372,xe" fillcolor="#e7e6e6" stroked="f" strokeweight="0">
                  <v:stroke miterlimit="83231f" joinstyle="miter"/>
                  <v:path arrowok="t" textboxrect="0,0,80681,172013"/>
                </v:shape>
                <v:shape id="Shape 70" o:spid="_x0000_s1091" style="position:absolute;left:43017;top:28797;width:449;height:486;visibility:visible;mso-wrap-style:square;v-text-anchor:top" coordsize="44840,4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" path="m11896,l44840,,3355,48669,,48669,,19368,11896,xe" fillcolor="#e7e6e6" stroked="f" strokeweight="0">
                  <v:stroke miterlimit="83231f" joinstyle="miter"/>
                  <v:path arrowok="t" textboxrect="0,0,44840,48669"/>
                </v:shape>
                <v:shape id="Shape 71" o:spid="_x0000_s1092" style="position:absolute;left:46434;top:34532;width:340;height:327;visibility:visible;mso-wrap-style:square;v-text-anchor:top" coordsize="34011,3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" path="m7473,v4423,2899,10562,5874,17463,8124l34011,9679r,23102l20780,31124c12888,29102,5795,26242,,22885r,-152l7473,xe" fillcolor="#e7e6e6" stroked="f" strokeweight="0">
                  <v:stroke miterlimit="83231f" joinstyle="miter"/>
                  <v:path arrowok="t" textboxrect="0,0,34011,32781"/>
                </v:shape>
                <v:shape id="Shape 72" o:spid="_x0000_s1093" style="position:absolute;left:46481;top:33213;width:293;height:823;visibility:visible;mso-wrap-style:square;v-text-anchor:top" coordsize="29283,8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" path="m29283,r,37626l28673,38981r610,1277l29283,82378,24321,80077c7893,70115,,57213,,42338,,29065,5376,16973,15175,8201l29283,xe" fillcolor="#e7e6e6" stroked="f" strokeweight="0">
                  <v:stroke miterlimit="83231f" joinstyle="miter"/>
                  <v:path arrowok="t" textboxrect="0,0,29283,82378"/>
                </v:shape>
                <v:shape id="Shape 73" o:spid="_x0000_s1094" style="position:absolute;left:45366;top:33152;width:807;height:1720;visibility:visible;mso-wrap-style:square;v-text-anchor:top" coordsize="80681,17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" path="m1373,c48652,,80681,34328,80681,84828v,45656,-23764,72003,-52439,82322l,172013,,149822v28520,,50025,-26852,50025,-63926c50025,57823,35994,22428,610,22428l,22578,,254,1373,xe" fillcolor="#e7e6e6" stroked="f" strokeweight="0">
                  <v:stroke miterlimit="83231f" joinstyle="miter"/>
                  <v:path arrowok="t" textboxrect="0,0,80681,172013"/>
                </v:shape>
                <v:shape id="Shape 74" o:spid="_x0000_s1095" style="position:absolute;left:45366;top:29590;width:238;height:1565;visibility:visible;mso-wrap-style:square;v-text-anchor:top" coordsize="23792,156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" path="m,l3241,1863c14946,12352,23792,29897,23792,58122r,98407l,156529,,xe" fillcolor="#e7e6e6" stroked="f" strokeweight="0">
                  <v:stroke miterlimit="83231f" joinstyle="miter"/>
                  <v:path arrowok="t" textboxrect="0,0,23792,156529"/>
                </v:shape>
                <v:shape id="Shape 75" o:spid="_x0000_s1096" style="position:absolute;left:45972;top:29472;width:802;height:1720;visibility:visible;mso-wrap-style:square;v-text-anchor:top" coordsize="80223,17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" path="m80223,r,22512l58123,27916c38863,38565,30198,62795,30198,86252v,36159,20895,63316,50025,63316l80223,171759r-1372,236c34316,171995,,139346,,87320,,45898,20246,17349,49608,5663l80223,xe" fillcolor="#e7e6e6" stroked="f" strokeweight="0">
                  <v:stroke miterlimit="83231f" joinstyle="miter"/>
                  <v:path arrowok="t" textboxrect="0,0,80223,171995"/>
                </v:shape>
                <v:shape id="Shape 76" o:spid="_x0000_s1097" style="position:absolute;left:46774;top:33615;width:738;height:1260;visibility:visible;mso-wrap-style:square;v-text-anchor:top" coordsize="73818,125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" path="m,l7015,14686v5148,4252,12964,7837,23640,11957c59329,37475,73818,51817,73818,76380v,28836,-22420,49585,-61464,49585l,124418,,101316r12964,2221c34773,103537,44992,92705,44992,78974v,-14189,-8541,-22122,-30656,-30208l,42119,,xe" fillcolor="#e7e6e6" stroked="f" strokeweight="0">
                  <v:stroke miterlimit="83231f" joinstyle="miter"/>
                  <v:path arrowok="t" textboxrect="0,0,73818,125965"/>
                </v:shape>
                <v:shape id="Shape 15779" o:spid="_x0000_s1098" style="position:absolute;left:47898;top:33190;width:299;height:1648;visibility:visible;mso-wrap-style:square;v-text-anchor:top" coordsize="29893,16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" path="m,l29893,r,164774l,164774,,e" fillcolor="#e7e6e6" stroked="f" strokeweight="0">
                  <v:stroke miterlimit="83231f" joinstyle="miter"/>
                  <v:path arrowok="t" textboxrect="0,0,29893,164774"/>
                </v:shape>
                <v:shape id="Shape 78" o:spid="_x0000_s1099" style="position:absolute;left:46774;top:33152;width:682;height:437;visibility:visible;mso-wrap-style:square;v-text-anchor:top" coordsize="68175,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" path="m27605,c44229,,58871,4730,68175,10222l60701,32040c54143,27920,42247,22428,26995,22428v-8846,,-15747,2555,-20437,6655l,43652,,6026,3789,3824c10781,1363,18759,,27605,xe" fillcolor="#e7e6e6" stroked="f" strokeweight="0">
                  <v:stroke miterlimit="83231f" joinstyle="miter"/>
                  <v:path arrowok="t" textboxrect="0,0,68175,43652"/>
                </v:shape>
                <v:shape id="Shape 79" o:spid="_x0000_s1100" style="position:absolute;left:47876;top:32478;width:630;height:487;visibility:visible;mso-wrap-style:square;v-text-anchor:top" coordsize="62989,4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" path="m30045,l62989,,21505,48670,,48670,30045,xe" fillcolor="#e7e6e6" stroked="f" strokeweight="0">
                  <v:stroke miterlimit="83231f" joinstyle="miter"/>
                  <v:path arrowok="t" textboxrect="0,0,62989,48670"/>
                </v:shape>
                <v:shape id="Shape 80" o:spid="_x0000_s1101" style="position:absolute;left:50668;top:30137;width:648;height:1055;visibility:visible;mso-wrap-style:square;v-text-anchor:top" coordsize="64819,10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" path="m64819,r,21059l52523,23943c39158,29302,29893,38762,29893,54781v,19376,12964,28530,28368,28530l64819,82256r,19694l50330,105433c16929,105433,,82091,,58138,,28272,19903,8534,56686,724l64819,xe" fillcolor="#e7e6e6" stroked="f" strokeweight="0">
                  <v:stroke miterlimit="83231f" joinstyle="miter"/>
                  <v:path arrowok="t" textboxrect="0,0,64819,105433"/>
                </v:shape>
                <v:shape id="Shape 81" o:spid="_x0000_s1102" style="position:absolute;left:50786;top:29471;width:530;height:343;visibility:visible;mso-wrap-style:square;v-text-anchor:top" coordsize="52923,3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" path="m52923,r,22753l49720,22110v-15404,,-31418,4730,-42857,12206l,14482c6787,10058,15137,6396,24383,3840l52923,xe" fillcolor="#e7e6e6" stroked="f" strokeweight="0">
                  <v:stroke miterlimit="83231f" joinstyle="miter"/>
                  <v:path arrowok="t" textboxrect="0,0,52923,34316"/>
                </v:shape>
                <v:shape id="Shape 82" o:spid="_x0000_s1103" style="position:absolute;left:47945;top:29469;width:2366;height:1686;visibility:visible;mso-wrap-style:square;v-text-anchor:top" coordsize="236552,16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" path="m80223,v22573,,39502,13731,46670,33107l127656,33107v5033,-9154,11439,-16325,18302,-21512c155872,4119,166700,,182409,v21810,,54143,14341,54143,71555l236552,168588r-29283,l207269,75368v,-31734,-11591,-50805,-35688,-50805c154499,24563,141230,37226,136044,51873v-1220,3967,-2287,9459,-2287,14952l133757,168588r-29284,l104473,69876v,-26242,-11591,-45313,-34316,-45313c51398,24563,37824,39515,32944,54466v-1678,4425,-2288,9613,-2288,14647l30656,168588r-29283,l1373,48364c1373,31429,1068,17392,,3814r26233,l27605,30361r1068,c37824,14646,53076,,80223,xe" fillcolor="#e7e6e6" stroked="f" strokeweight="0">
                  <v:stroke miterlimit="83231f" joinstyle="miter"/>
                  <v:path arrowok="t" textboxrect="0,0,236552,168588"/>
                </v:shape>
                <v:shape id="Shape 83" o:spid="_x0000_s1104" style="position:absolute;left:46774;top:29469;width:807;height:1720;visibility:visible;mso-wrap-style:square;v-text-anchor:top" coordsize="80681,17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" path="m1372,c48652,,80681,34480,80681,84828v,45656,-23764,72002,-52439,82322l,172013,,149822v28673,,50025,-26852,50025,-63926c50025,57976,36146,22580,763,22580l,22766,,254,1372,xe" fillcolor="#e7e6e6" stroked="f" strokeweight="0">
                  <v:stroke miterlimit="83231f" joinstyle="miter"/>
                  <v:path arrowok="t" textboxrect="0,0,80681,172013"/>
                </v:shape>
                <v:shape id="Shape 84" o:spid="_x0000_s1105" style="position:absolute;left:51316;top:29469;width:665;height:1688;visibility:visible;mso-wrap-style:square;v-text-anchor:top" coordsize="66497,168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" path="m1220,c51551,,63752,34480,63752,67435r,61638c63752,143414,64514,157298,66497,168588r-27148,l36909,147838r-1068,c31266,154322,24555,160425,16052,164907l,168766,,149072r7981,-1284c21028,143318,29550,133077,33096,122665v1067,-3052,1830,-6561,1830,-9612l34926,84523v-8198,-191,-16662,28,-24748,965l,87875,,66816,34163,63773r,-3508c34163,50080,32105,33803,16855,26301l,22918,,164,1220,xe" fillcolor="#e7e6e6" stroked="f" strokeweight="0">
                  <v:stroke miterlimit="83231f" joinstyle="miter"/>
                  <v:path arrowok="t" textboxrect="0,0,66497,168766"/>
                </v:shape>
                <v:rect id="Rectangle 92" o:spid="_x0000_s1106" style="position:absolute;left:35913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O2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" filled="f" stroked="f">
                  <v:textbox inset="0,0,0,0">
                    <w:txbxContent>
                      <w:p w14:paraId="3495C5CE" w14:textId="77777777" w:rsidR="00F734D7" w:rsidRDefault="00F734D7" w:rsidP="00F734D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7" style="position:absolute;left:35913;top:4220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" filled="f" stroked="f">
                  <v:textbox inset="0,0,0,0">
                    <w:txbxContent>
                      <w:p w14:paraId="4E1C469F" w14:textId="77777777" w:rsidR="00F734D7" w:rsidRDefault="00F734D7" w:rsidP="00F734D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8" style="position:absolute;left:35913;top:8460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xJf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" filled="f" stroked="f">
                  <v:textbox inset="0,0,0,0">
                    <w:txbxContent>
                      <w:p w14:paraId="5A4D0EDA" w14:textId="77777777" w:rsidR="00F734D7" w:rsidRDefault="00F734D7" w:rsidP="00F734D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9" style="position:absolute;left:35913;top:12677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" filled="f" stroked="f">
                  <v:textbox inset="0,0,0,0">
                    <w:txbxContent>
                      <w:p w14:paraId="7BBD90D0" w14:textId="77777777" w:rsidR="00F734D7" w:rsidRDefault="00F734D7" w:rsidP="00F734D7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0" style="position:absolute;left:-1034;top:4635;width:76421;height:20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IiE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49fJEP7eCTfI5S8AAAD//wMAUEsBAi0AFAAGAAgAAAAhANvh9svuAAAAhQEAABMAAAAAAAAA&#10;AAAAAAAAAAAAAFtDb250ZW50X1R5cGVzXS54bWxQSwECLQAUAAYACAAAACEAWvQsW78AAAAVAQAA&#10;CwAAAAAAAAAAAAAAAAAfAQAAX3JlbHMvLnJlbHNQSwECLQAUAAYACAAAACEAM/iIhMYAAADeAAAA&#10;DwAAAAAAAAAAAAAAAAAHAgAAZHJzL2Rvd25yZXYueG1sUEsFBgAAAAADAAMAtwAAAPoCAAAAAA==&#10;" filled="f" stroked="f">
                  <v:textbox inset="0,0,0,0">
                    <w:txbxContent>
                      <w:p w14:paraId="12C0EB55" w14:textId="50D3924B" w:rsidR="00F734D7" w:rsidRPr="008E5BB4" w:rsidRDefault="00446B95" w:rsidP="00F734D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  <w:sz w:val="48"/>
                            <w:szCs w:val="48"/>
                            <w:lang w:val="en-US"/>
                          </w:rPr>
                          <w:t>Propuesta de Proyecto</w:t>
                        </w:r>
                      </w:p>
                    </w:txbxContent>
                  </v:textbox>
                </v:rect>
                <v:rect id="Rectangle 98" o:spid="_x0000_s1111" style="position:absolute;left:51436;top:16863;width: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" filled="f" stroked="f">
                  <v:textbox inset="0,0,0,0">
                    <w:txbxContent>
                      <w:p w14:paraId="39849E7A" w14:textId="77777777" w:rsidR="00F734D7" w:rsidRDefault="00F734D7" w:rsidP="00F734D7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2" style="position:absolute;left:49709;top:19564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" filled="f" stroked="f">
                  <v:textbox inset="0,0,0,0">
                    <w:txbxContent>
                      <w:p w14:paraId="06995110" w14:textId="77777777" w:rsidR="00F734D7" w:rsidRDefault="00F734D7" w:rsidP="00F734D7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3" style="position:absolute;left:35913;top:23729;width:743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RDw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" filled="f" stroked="f">
                  <v:textbox inset="0,0,0,0">
                    <w:txbxContent>
                      <w:p w14:paraId="7D7A1F67" w14:textId="77777777" w:rsidR="00F734D7" w:rsidRDefault="00F734D7" w:rsidP="00F734D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4" style="position:absolute;left:40028;top:27833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" filled="f" stroked="f">
                  <v:textbox inset="0,0,0,0">
                    <w:txbxContent>
                      <w:p w14:paraId="7A56BF56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37437;top:30398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" filled="f" stroked="f">
                  <v:textbox inset="0,0,0,0">
                    <w:txbxContent>
                      <w:p w14:paraId="667E67EA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6" style="position:absolute;left:49479;top:30398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" filled="f" stroked="f">
                  <v:textbox inset="0,0,0,0">
                    <w:txbxContent>
                      <w:p w14:paraId="3E44A45D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7" style="position:absolute;left:35913;top:34008;width:594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" filled="f" stroked="f">
                  <v:textbox inset="0,0,0,0">
                    <w:txbxContent>
                      <w:p w14:paraId="5B32CED9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8" style="position:absolute;left:-1752;top:22490;width:77401;height:20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GDX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" filled="f" stroked="f">
                  <v:textbox inset="0,0,0,0">
                    <w:txbxContent>
                      <w:p w14:paraId="4334D14C" w14:textId="77777777" w:rsidR="00826A07" w:rsidRPr="0022422B" w:rsidRDefault="00826A07" w:rsidP="00F734D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</w:rPr>
                        </w:pPr>
                      </w:p>
                      <w:p w14:paraId="5C4E27D3" w14:textId="2AED4EF4" w:rsidR="00826A07" w:rsidRPr="00446B95" w:rsidRDefault="00137983" w:rsidP="00F734D7">
                        <w:pPr>
                          <w:jc w:val="center"/>
                          <w:rPr>
                            <w:rFonts w:ascii="Times New Roman" w:hAnsi="Times New Roman" w:cs="Times New Roman"/>
                            <w:bCs/>
                            <w:sz w:val="32"/>
                          </w:rPr>
                        </w:pPr>
                        <w:r w:rsidRPr="00446B95">
                          <w:rPr>
                            <w:rFonts w:ascii="Times New Roman" w:hAnsi="Times New Roman" w:cs="Times New Roman"/>
                            <w:bCs/>
                            <w:sz w:val="32"/>
                          </w:rPr>
                          <w:t>Efré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32"/>
                          </w:rPr>
                          <w:t>n</w:t>
                        </w:r>
                        <w:r w:rsidR="00446B95">
                          <w:rPr>
                            <w:rFonts w:ascii="Times New Roman" w:hAnsi="Times New Roman" w:cs="Times New Roman"/>
                            <w:bCs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32"/>
                          </w:rPr>
                          <w:t>David Ortiz Ávila</w:t>
                        </w:r>
                      </w:p>
                      <w:p w14:paraId="3D5AB3FA" w14:textId="77777777" w:rsidR="00F734D7" w:rsidRPr="0022422B" w:rsidRDefault="00AF7ACB" w:rsidP="00F734D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32"/>
                          </w:rPr>
                          <w:t>Luis Angel Sánchez Muñiz</w:t>
                        </w:r>
                      </w:p>
                    </w:txbxContent>
                  </v:textbox>
                </v:rect>
                <v:rect id="Rectangle 112" o:spid="_x0000_s1119" style="position:absolute;left:41704;top:37589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" filled="f" stroked="f">
                  <v:textbox inset="0,0,0,0">
                    <w:txbxContent>
                      <w:p w14:paraId="2237F0C0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0" style="position:absolute;left:42136;top:37589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" filled="f" stroked="f">
                  <v:textbox inset="0,0,0,0">
                    <w:txbxContent>
                      <w:p w14:paraId="60148FBE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1" style="position:absolute;left:48845;top:40155;width:59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G5+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" filled="f" stroked="f">
                  <v:textbox inset="0,0,0,0">
                    <w:txbxContent>
                      <w:p w14:paraId="6CCE8187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2" style="position:absolute;left:46280;top:42721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" filled="f" stroked="f">
                  <v:textbox inset="0,0,0,0">
                    <w:txbxContent>
                      <w:p w14:paraId="06A16231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23" style="position:absolute;left:48363;top:45289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" filled="f" stroked="f">
                  <v:textbox inset="0,0,0,0">
                    <w:txbxContent>
                      <w:p w14:paraId="64F170DE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24" style="position:absolute;left:35913;top:48896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YK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" filled="f" stroked="f">
                  <v:textbox inset="0,0,0,0">
                    <w:txbxContent>
                      <w:p w14:paraId="64E01FB8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25" style="position:absolute;left:-1894;top:52477;width:77509;height:4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VOR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" filled="f" stroked="f">
                  <v:textbox inset="0,0,0,0">
                    <w:txbxContent>
                      <w:p w14:paraId="45D91150" w14:textId="77777777" w:rsidR="00F734D7" w:rsidRPr="0022422B" w:rsidRDefault="00F734D7" w:rsidP="00F734D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2422B">
                          <w:rPr>
                            <w:rFonts w:ascii="Times New Roman" w:hAnsi="Times New Roman" w:cs="Times New Roman"/>
                            <w:b/>
                            <w:sz w:val="32"/>
                          </w:rPr>
                          <w:t>Fecha de entrega:</w:t>
                        </w:r>
                      </w:p>
                    </w:txbxContent>
                  </v:textbox>
                </v:rect>
                <v:rect id="Rectangle 122" o:spid="_x0000_s1126" style="position:absolute;left:33170;top:52477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" filled="f" stroked="f">
                  <v:textbox inset="0,0,0,0">
                    <w:txbxContent>
                      <w:p w14:paraId="6C5EB64B" w14:textId="77777777" w:rsidR="00F734D7" w:rsidRDefault="00F734D7" w:rsidP="00F734D7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27" style="position:absolute;left:44120;top:52477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jr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" filled="f" stroked="f">
                  <v:textbox inset="0,0,0,0">
                    <w:txbxContent>
                      <w:p w14:paraId="559040BC" w14:textId="77777777" w:rsidR="00F734D7" w:rsidRDefault="00F734D7" w:rsidP="00F734D7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28" style="position:absolute;left:-1785;top:55043;width:77400;height:5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1w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f77WzSC1zvhBrl4AgAA//8DAFBLAQItABQABgAIAAAAIQDb4fbL7gAAAIUBAAATAAAAAAAAAAAA&#10;AAAAAAAAAABbQ29udGVudF9UeXBlc10ueG1sUEsBAi0AFAAGAAgAAAAhAFr0LFu/AAAAFQEAAAsA&#10;AAAAAAAAAAAAAAAAHwEAAF9yZWxzLy5yZWxzUEsBAi0AFAAGAAgAAAAhADTKDXDEAAAA3gAAAA8A&#10;AAAAAAAAAAAAAAAABwIAAGRycy9kb3ducmV2LnhtbFBLBQYAAAAAAwADALcAAAD4AgAAAAA=&#10;" filled="f" stroked="f">
                  <v:textbox inset="0,0,0,0">
                    <w:txbxContent>
                      <w:p w14:paraId="7ECC8DF5" w14:textId="5DCA8567" w:rsidR="00F734D7" w:rsidRPr="00446B95" w:rsidRDefault="00446B95" w:rsidP="00F734D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lang w:val="en-US"/>
                          </w:rPr>
                          <w:t>12 de Septiembre del 2024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1212C1FD" w14:textId="77777777" w:rsidR="003D5A4A" w:rsidRPr="00EF55C9" w:rsidRDefault="003D5A4A">
      <w:pPr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  <w:lang w:eastAsia="es-MX"/>
        </w:rPr>
      </w:pPr>
    </w:p>
    <w:p w14:paraId="74A8C2DA" w14:textId="02E6544F" w:rsidR="00446B95" w:rsidRDefault="00446B95">
      <w:pPr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  <w:lang w:eastAsia="es-MX"/>
        </w:rPr>
      </w:pPr>
    </w:p>
    <w:p w14:paraId="593D0136" w14:textId="77777777" w:rsidR="00446B95" w:rsidRDefault="00446B95">
      <w:pPr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  <w:lang w:eastAsia="es-MX"/>
        </w:rPr>
        <w:br w:type="page"/>
      </w:r>
    </w:p>
    <w:p w14:paraId="2019CE03" w14:textId="3B60F04A" w:rsidR="00446B95" w:rsidRPr="004778C2" w:rsidRDefault="00446B95" w:rsidP="00446B95">
      <w:pPr>
        <w:spacing w:after="0"/>
        <w:jc w:val="center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8"/>
          <w:szCs w:val="28"/>
          <w:lang w:eastAsia="es-MX"/>
        </w:rPr>
        <w:lastRenderedPageBreak/>
        <w:t>Propuesta de Proyecto: Plataforma de Edición de Imágenes</w:t>
      </w:r>
    </w:p>
    <w:p w14:paraId="19011E36" w14:textId="77777777" w:rsidR="00446B95" w:rsidRPr="004778C2" w:rsidRDefault="00446B95" w:rsidP="004778C2">
      <w:pPr>
        <w:jc w:val="both"/>
        <w:rPr>
          <w:rFonts w:cstheme="minorHAnsi"/>
          <w:sz w:val="24"/>
          <w:szCs w:val="24"/>
          <w:lang w:eastAsia="es-MX"/>
        </w:rPr>
      </w:pPr>
    </w:p>
    <w:p w14:paraId="5AF0BE47" w14:textId="77777777" w:rsidR="00446B95" w:rsidRPr="004778C2" w:rsidRDefault="00446B95" w:rsidP="004778C2">
      <w:p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Integrantes:</w:t>
      </w:r>
    </w:p>
    <w:p w14:paraId="60C0A0A1" w14:textId="420D4762" w:rsidR="00446B95" w:rsidRPr="004778C2" w:rsidRDefault="00446B95" w:rsidP="004778C2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eastAsia="es-MX"/>
        </w:rPr>
      </w:pPr>
      <w:r w:rsidRPr="004778C2">
        <w:rPr>
          <w:rFonts w:cstheme="minorHAnsi"/>
          <w:sz w:val="24"/>
          <w:szCs w:val="24"/>
          <w:lang w:eastAsia="es-MX"/>
        </w:rPr>
        <w:t>Efr</w:t>
      </w:r>
      <w:r w:rsidR="00137983" w:rsidRPr="004778C2">
        <w:rPr>
          <w:rFonts w:cstheme="minorHAnsi"/>
          <w:sz w:val="24"/>
          <w:szCs w:val="24"/>
          <w:lang w:eastAsia="es-MX"/>
        </w:rPr>
        <w:t>én David Ortiz Ávila</w:t>
      </w:r>
    </w:p>
    <w:p w14:paraId="58DF1D79" w14:textId="77777777" w:rsidR="00446B95" w:rsidRPr="004778C2" w:rsidRDefault="00446B95" w:rsidP="004778C2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eastAsia="es-MX"/>
        </w:rPr>
      </w:pPr>
      <w:r w:rsidRPr="004778C2">
        <w:rPr>
          <w:rFonts w:cstheme="minorHAnsi"/>
          <w:sz w:val="24"/>
          <w:szCs w:val="24"/>
          <w:lang w:eastAsia="es-MX"/>
        </w:rPr>
        <w:t>Luis Ángel Sánchez Muñiz</w:t>
      </w:r>
    </w:p>
    <w:p w14:paraId="027A94C3" w14:textId="77777777" w:rsidR="00446B95" w:rsidRPr="004778C2" w:rsidRDefault="00446B95" w:rsidP="004778C2">
      <w:p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Descripción General:</w:t>
      </w:r>
    </w:p>
    <w:p w14:paraId="33A99C3C" w14:textId="77777777" w:rsidR="00446B95" w:rsidRPr="004778C2" w:rsidRDefault="00446B95" w:rsidP="004778C2">
      <w:pPr>
        <w:jc w:val="both"/>
        <w:rPr>
          <w:rFonts w:cstheme="minorHAnsi"/>
          <w:sz w:val="24"/>
          <w:szCs w:val="24"/>
          <w:lang w:eastAsia="es-MX"/>
        </w:rPr>
      </w:pPr>
      <w:r w:rsidRPr="004778C2">
        <w:rPr>
          <w:rFonts w:cstheme="minorHAnsi"/>
          <w:sz w:val="24"/>
          <w:szCs w:val="24"/>
          <w:lang w:eastAsia="es-MX"/>
        </w:rPr>
        <w:t>Este proyecto tiene como objetivo desarrollar una plataforma web de edición de imágenes que permita a los usuarios subir imágenes, aplicar diversos filtros y, si les gusta el resultado, guardar las imágenes editadas en la nube asociadas a su perfil de usuario. La aplicación será escalable y de fácil uso, empleando tecnologías modernas para el almacenamiento, procesamiento de imágenes y autenticación.</w:t>
      </w:r>
    </w:p>
    <w:p w14:paraId="0CDB87C3" w14:textId="77777777" w:rsidR="00446B95" w:rsidRDefault="00446B95" w:rsidP="004778C2">
      <w:pPr>
        <w:jc w:val="both"/>
        <w:rPr>
          <w:rFonts w:cstheme="minorHAnsi"/>
          <w:sz w:val="24"/>
          <w:szCs w:val="24"/>
          <w:lang w:eastAsia="es-MX"/>
        </w:rPr>
      </w:pPr>
    </w:p>
    <w:p w14:paraId="7CCC7831" w14:textId="02EC2715" w:rsidR="00AE7885" w:rsidRPr="00A37E91" w:rsidRDefault="00AE7885" w:rsidP="00AE7885">
      <w:pPr>
        <w:jc w:val="both"/>
        <w:rPr>
          <w:rFonts w:cstheme="minorHAnsi"/>
          <w:b/>
          <w:bCs/>
          <w:sz w:val="24"/>
          <w:szCs w:val="24"/>
          <w:lang w:eastAsia="es-MX"/>
        </w:rPr>
      </w:pPr>
      <w:r>
        <w:rPr>
          <w:rFonts w:cstheme="minorHAnsi"/>
          <w:b/>
          <w:bCs/>
          <w:sz w:val="24"/>
          <w:szCs w:val="24"/>
          <w:lang w:eastAsia="es-MX"/>
        </w:rPr>
        <w:t>Objetivos del proyecto</w:t>
      </w:r>
    </w:p>
    <w:p w14:paraId="58B48989" w14:textId="77777777" w:rsidR="00AE7885" w:rsidRPr="00AE7885" w:rsidRDefault="00AE7885" w:rsidP="00AE7885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Desarrollar una plataforma web de edición de imágenes que permita a los usuarios subir, editar y guardar imágenes en la nube, utilizando filtros personalizados y proporcionando una experiencia de usuario intuitiva y escalable.</w:t>
      </w:r>
    </w:p>
    <w:p w14:paraId="52BCCBA2" w14:textId="5975C0A6" w:rsidR="00AE7885" w:rsidRPr="00AE7885" w:rsidRDefault="00AE7885" w:rsidP="00AE7885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Implementar un sistema de autenticación de usuarios basado en Firebase Authentication, que permita el registro e inicio de sesión de manera segura utilizando opciones como Google y correo electrónico.</w:t>
      </w:r>
    </w:p>
    <w:p w14:paraId="46702721" w14:textId="0FD5A96C" w:rsidR="00AE7885" w:rsidRPr="00AE7885" w:rsidRDefault="00AE7885" w:rsidP="00AE7885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Desarrollar la funcionalidad de subida de imágenes, permitiendo a los usuarios cargar imágenes desde sus dispositivos y almacenarlas en Firebase Storage, asociadas a su perfil de usuario.</w:t>
      </w:r>
    </w:p>
    <w:p w14:paraId="491D6EFF" w14:textId="126ADEF6" w:rsidR="00AE7885" w:rsidRPr="00AE7885" w:rsidRDefault="00AE7885" w:rsidP="00AE7885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Integrar la aplicación de filtros de edición de imágenes utilizando OpenCV en el backend (Flask), brindando a los usuarios opciones de personalización de imágenes como filtros de blanco y negro, sepia, brillo, entre otros.</w:t>
      </w:r>
    </w:p>
    <w:p w14:paraId="46DE76AA" w14:textId="1D088C49" w:rsidR="00AE7885" w:rsidRPr="00AE7885" w:rsidRDefault="00AE7885" w:rsidP="00AE7885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Desarrollar un sistema de previsualización en tiempo real, que permita a los usuarios ver los cambios realizados en sus imágenes antes de guardarlas, optimizando la experiencia de edición.</w:t>
      </w:r>
    </w:p>
    <w:p w14:paraId="11D4A728" w14:textId="59C72693" w:rsidR="00AE7885" w:rsidRPr="00AE7885" w:rsidRDefault="00AE7885" w:rsidP="00AE7885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Implementar una galería personal para cada usuario, donde puedan gestionar sus imágenes editadas y originales, permitiéndoles descargarlas, eliminarlas o almacenarlas en la nube.</w:t>
      </w:r>
    </w:p>
    <w:p w14:paraId="662547F6" w14:textId="3525BD52" w:rsidR="00AE7885" w:rsidRDefault="00AE7885" w:rsidP="00AE7885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Crear una interfaz de usuario dinámica y fácil de usar con Angular, que facilite la subida de imágenes, la edición con filtros y la visualización en tiempo real, optimizando la usabilidad del sistema.</w:t>
      </w:r>
    </w:p>
    <w:p w14:paraId="369C8E8E" w14:textId="77777777" w:rsidR="00AE7885" w:rsidRPr="00AE7885" w:rsidRDefault="00AE7885" w:rsidP="00AE7885">
      <w:pPr>
        <w:jc w:val="both"/>
        <w:rPr>
          <w:rFonts w:cstheme="minorHAnsi"/>
          <w:sz w:val="24"/>
          <w:szCs w:val="24"/>
          <w:lang w:eastAsia="es-MX"/>
        </w:rPr>
      </w:pPr>
    </w:p>
    <w:p w14:paraId="26C8ED06" w14:textId="08CCE0B5" w:rsidR="00A37E91" w:rsidRPr="00A37E91" w:rsidRDefault="00A37E91" w:rsidP="00A37E91">
      <w:p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A37E91">
        <w:rPr>
          <w:rFonts w:cstheme="minorHAnsi"/>
          <w:b/>
          <w:bCs/>
          <w:sz w:val="24"/>
          <w:szCs w:val="24"/>
          <w:lang w:eastAsia="es-MX"/>
        </w:rPr>
        <w:t>Colecciones de la Base de Datos</w:t>
      </w:r>
    </w:p>
    <w:p w14:paraId="0539C039" w14:textId="77777777" w:rsidR="00A37E91" w:rsidRDefault="00A37E91" w:rsidP="00A37E91">
      <w:pPr>
        <w:jc w:val="both"/>
        <w:rPr>
          <w:rFonts w:cstheme="minorHAnsi"/>
          <w:sz w:val="24"/>
          <w:szCs w:val="24"/>
          <w:lang w:eastAsia="es-MX"/>
        </w:rPr>
      </w:pPr>
      <w:r w:rsidRPr="00A37E91">
        <w:rPr>
          <w:rFonts w:cstheme="minorHAnsi"/>
          <w:sz w:val="24"/>
          <w:szCs w:val="24"/>
          <w:lang w:eastAsia="es-MX"/>
        </w:rPr>
        <w:t>Las colecciones propuestas son:</w:t>
      </w:r>
    </w:p>
    <w:p w14:paraId="28BCE6BA" w14:textId="77777777" w:rsidR="00A37E91" w:rsidRPr="00AE7885" w:rsidRDefault="00A37E91" w:rsidP="00A37E91">
      <w:pPr>
        <w:pStyle w:val="Prrafodelista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AE7885">
        <w:rPr>
          <w:rFonts w:cstheme="minorHAnsi"/>
          <w:b/>
          <w:bCs/>
          <w:sz w:val="24"/>
          <w:szCs w:val="24"/>
          <w:lang w:eastAsia="es-MX"/>
        </w:rPr>
        <w:t>Usuarios:</w:t>
      </w:r>
    </w:p>
    <w:p w14:paraId="04AECA19" w14:textId="77777777" w:rsidR="00A37E91" w:rsidRDefault="00A37E91" w:rsidP="00A37E91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37E91">
        <w:rPr>
          <w:rFonts w:cstheme="minorHAnsi"/>
          <w:sz w:val="24"/>
          <w:szCs w:val="24"/>
          <w:lang w:eastAsia="es-MX"/>
        </w:rPr>
        <w:t>_id: Identificador único del usuario.</w:t>
      </w:r>
    </w:p>
    <w:p w14:paraId="01E3D130" w14:textId="77777777" w:rsidR="00A37E91" w:rsidRDefault="00A37E91" w:rsidP="00A37E91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37E91">
        <w:rPr>
          <w:rFonts w:cstheme="minorHAnsi"/>
          <w:sz w:val="24"/>
          <w:szCs w:val="24"/>
          <w:lang w:eastAsia="es-MX"/>
        </w:rPr>
        <w:lastRenderedPageBreak/>
        <w:t>nombre: Nombre del usuario.</w:t>
      </w:r>
    </w:p>
    <w:p w14:paraId="0B4DBF8A" w14:textId="77777777" w:rsidR="00A37E91" w:rsidRDefault="00A37E91" w:rsidP="00A37E91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37E91">
        <w:rPr>
          <w:rFonts w:cstheme="minorHAnsi"/>
          <w:sz w:val="24"/>
          <w:szCs w:val="24"/>
          <w:lang w:eastAsia="es-MX"/>
        </w:rPr>
        <w:t>correo: Correo electrónico del usuario.</w:t>
      </w:r>
    </w:p>
    <w:p w14:paraId="58F2AB6A" w14:textId="77777777" w:rsidR="00A37E91" w:rsidRDefault="00A37E91" w:rsidP="00A37E91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37E91">
        <w:rPr>
          <w:rFonts w:cstheme="minorHAnsi"/>
          <w:sz w:val="24"/>
          <w:szCs w:val="24"/>
          <w:lang w:eastAsia="es-MX"/>
        </w:rPr>
        <w:t>contraseña: Contraseña encriptada del usuario.</w:t>
      </w:r>
    </w:p>
    <w:p w14:paraId="09E8064F" w14:textId="77777777" w:rsidR="00A37E91" w:rsidRDefault="00A37E91" w:rsidP="00A37E91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37E91">
        <w:rPr>
          <w:rFonts w:cstheme="minorHAnsi"/>
          <w:sz w:val="24"/>
          <w:szCs w:val="24"/>
          <w:lang w:eastAsia="es-MX"/>
        </w:rPr>
        <w:t>rol: Rol del usuario (administrador, miembro).</w:t>
      </w:r>
    </w:p>
    <w:p w14:paraId="1E4CC409" w14:textId="77777777" w:rsidR="00AE7885" w:rsidRDefault="00AE7885" w:rsidP="00AE7885">
      <w:pPr>
        <w:pStyle w:val="Prrafodelista"/>
        <w:jc w:val="both"/>
        <w:rPr>
          <w:rFonts w:cstheme="minorHAnsi"/>
          <w:sz w:val="24"/>
          <w:szCs w:val="24"/>
          <w:lang w:eastAsia="es-MX"/>
        </w:rPr>
      </w:pPr>
    </w:p>
    <w:p w14:paraId="38D52D25" w14:textId="544CB872" w:rsidR="00AE7885" w:rsidRPr="00AE7885" w:rsidRDefault="00AE7885" w:rsidP="00AE7885">
      <w:pPr>
        <w:pStyle w:val="Prrafodelista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AE7885">
        <w:rPr>
          <w:rFonts w:cstheme="minorHAnsi"/>
          <w:b/>
          <w:bCs/>
          <w:sz w:val="24"/>
          <w:szCs w:val="24"/>
          <w:lang w:eastAsia="es-MX"/>
        </w:rPr>
        <w:t>Imágenes:</w:t>
      </w:r>
    </w:p>
    <w:p w14:paraId="6531A9E6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_id: Identificador único de la imagen.</w:t>
      </w:r>
    </w:p>
    <w:p w14:paraId="3D4FC501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usuario_id: Referencia al usuario que subió la imagen.</w:t>
      </w:r>
    </w:p>
    <w:p w14:paraId="38459925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nombre: Nombre del archivo de imagen.</w:t>
      </w:r>
    </w:p>
    <w:p w14:paraId="6110FBDA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fecha_subida: Fecha y hora en que la imagen fue subida.</w:t>
      </w:r>
    </w:p>
    <w:p w14:paraId="639ACB1C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url_original: Enlace a la imagen original en Firebase Storage.</w:t>
      </w:r>
    </w:p>
    <w:p w14:paraId="446EE71C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url_editada: Enlace a la imagen editada.</w:t>
      </w:r>
    </w:p>
    <w:p w14:paraId="6DA4F343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filtros_aplicados: Lista de los filtros aplicados (nombres y configuraciones).</w:t>
      </w:r>
    </w:p>
    <w:p w14:paraId="6C15463A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tamaño: Tamaño de la imagen (en bytes).</w:t>
      </w:r>
    </w:p>
    <w:p w14:paraId="37E3329C" w14:textId="77777777" w:rsidR="00AE7885" w:rsidRDefault="00AE7885" w:rsidP="00AE7885">
      <w:pPr>
        <w:pStyle w:val="Prrafodelista"/>
        <w:jc w:val="both"/>
        <w:rPr>
          <w:rFonts w:cstheme="minorHAnsi"/>
          <w:sz w:val="24"/>
          <w:szCs w:val="24"/>
          <w:lang w:eastAsia="es-MX"/>
        </w:rPr>
      </w:pPr>
    </w:p>
    <w:p w14:paraId="073406B3" w14:textId="02093FDA" w:rsidR="00AE7885" w:rsidRPr="00AE7885" w:rsidRDefault="00AE7885" w:rsidP="00AE7885">
      <w:pPr>
        <w:pStyle w:val="Prrafodelista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AE7885">
        <w:rPr>
          <w:rFonts w:cstheme="minorHAnsi"/>
          <w:b/>
          <w:bCs/>
          <w:sz w:val="24"/>
          <w:szCs w:val="24"/>
          <w:lang w:eastAsia="es-MX"/>
        </w:rPr>
        <w:t>Filtros aplicados:</w:t>
      </w:r>
    </w:p>
    <w:p w14:paraId="71F1BC98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_id: Identificador único del filtro aplicado.</w:t>
      </w:r>
    </w:p>
    <w:p w14:paraId="61DCFC91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usuario_id: Referencia al usuario que aplicó el filtro.</w:t>
      </w:r>
    </w:p>
    <w:p w14:paraId="75D22F7F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imagen_id: Referencia a la imagen a la que se le aplicó el filtro.</w:t>
      </w:r>
    </w:p>
    <w:p w14:paraId="1B751FC3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tipo_filtro: Tipo de filtro aplicado (blanco y negro, sepia, brillo, etc.).</w:t>
      </w:r>
    </w:p>
    <w:p w14:paraId="775042CB" w14:textId="77777777" w:rsidR="00AE7885" w:rsidRP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configuración: Detalles específicos del filtro (intensidad, ángulo, etc.).</w:t>
      </w:r>
    </w:p>
    <w:p w14:paraId="1BB88D83" w14:textId="5D1F6679" w:rsidR="00AE7885" w:rsidRDefault="00AE7885" w:rsidP="00AE7885">
      <w:pPr>
        <w:pStyle w:val="Prrafodelista"/>
        <w:numPr>
          <w:ilvl w:val="1"/>
          <w:numId w:val="10"/>
        </w:numPr>
        <w:jc w:val="both"/>
        <w:rPr>
          <w:rFonts w:cstheme="minorHAnsi"/>
          <w:sz w:val="24"/>
          <w:szCs w:val="24"/>
          <w:lang w:eastAsia="es-MX"/>
        </w:rPr>
      </w:pPr>
      <w:r w:rsidRPr="00AE7885">
        <w:rPr>
          <w:rFonts w:cstheme="minorHAnsi"/>
          <w:sz w:val="24"/>
          <w:szCs w:val="24"/>
          <w:lang w:eastAsia="es-MX"/>
        </w:rPr>
        <w:t>fecha_aplicación: Fecha y hora en que se aplicó el filtro.</w:t>
      </w:r>
    </w:p>
    <w:p w14:paraId="0616EB87" w14:textId="77777777" w:rsidR="00A37E91" w:rsidRDefault="00A37E91" w:rsidP="00A37E91">
      <w:pPr>
        <w:jc w:val="both"/>
        <w:rPr>
          <w:rFonts w:cstheme="minorHAnsi"/>
          <w:sz w:val="24"/>
          <w:szCs w:val="24"/>
          <w:lang w:eastAsia="es-MX"/>
        </w:rPr>
      </w:pPr>
    </w:p>
    <w:p w14:paraId="5CF405C6" w14:textId="454C9BBD" w:rsidR="00446B95" w:rsidRPr="004778C2" w:rsidRDefault="00446B95" w:rsidP="004778C2">
      <w:p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Funcionalidades Principales</w:t>
      </w:r>
    </w:p>
    <w:p w14:paraId="1E336C05" w14:textId="77777777" w:rsidR="004778C2" w:rsidRDefault="00446B95" w:rsidP="004778C2">
      <w:pPr>
        <w:pStyle w:val="Prrafodelista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Autenticación de Usuarios:</w:t>
      </w:r>
    </w:p>
    <w:p w14:paraId="6073CF50" w14:textId="226C685B" w:rsidR="00446B95" w:rsidRPr="004778C2" w:rsidRDefault="00446B95" w:rsidP="004778C2">
      <w:pPr>
        <w:pStyle w:val="Prrafodelista"/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sz w:val="24"/>
          <w:szCs w:val="24"/>
          <w:lang w:eastAsia="es-MX"/>
        </w:rPr>
        <w:t>La plataforma permitirá a los usuarios registrarse e iniciar sesión mediante Firebase Authentication. Se ofrecerán opciones de autenticación con Google y email/password, asegurando un acceso fácil y seguro.</w:t>
      </w:r>
    </w:p>
    <w:p w14:paraId="327B92A4" w14:textId="77777777" w:rsidR="004778C2" w:rsidRDefault="004778C2" w:rsidP="004778C2">
      <w:pPr>
        <w:pStyle w:val="Prrafodelista"/>
        <w:jc w:val="both"/>
        <w:rPr>
          <w:rFonts w:cstheme="minorHAnsi"/>
          <w:b/>
          <w:bCs/>
          <w:sz w:val="24"/>
          <w:szCs w:val="24"/>
          <w:lang w:eastAsia="es-MX"/>
        </w:rPr>
      </w:pPr>
    </w:p>
    <w:p w14:paraId="356858E3" w14:textId="77777777" w:rsidR="004778C2" w:rsidRDefault="00446B95" w:rsidP="004778C2">
      <w:pPr>
        <w:pStyle w:val="Prrafodelista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Subida de Imágenes:</w:t>
      </w:r>
    </w:p>
    <w:p w14:paraId="6EB40E24" w14:textId="77777777" w:rsidR="004778C2" w:rsidRDefault="00446B95" w:rsidP="004778C2">
      <w:pPr>
        <w:pStyle w:val="Prrafodelista"/>
        <w:jc w:val="both"/>
        <w:rPr>
          <w:rFonts w:cstheme="minorHAnsi"/>
          <w:sz w:val="24"/>
          <w:szCs w:val="24"/>
          <w:lang w:eastAsia="es-MX"/>
        </w:rPr>
      </w:pPr>
      <w:r w:rsidRPr="004778C2">
        <w:rPr>
          <w:rFonts w:cstheme="minorHAnsi"/>
          <w:sz w:val="24"/>
          <w:szCs w:val="24"/>
          <w:lang w:eastAsia="es-MX"/>
        </w:rPr>
        <w:t>Una vez autenticados, los usuarios podrán subir imágenes desde sus dispositivos mediante una interfaz intuitiva. Estas imágenes serán almacenadas en Firebase Storage en la nube.</w:t>
      </w:r>
    </w:p>
    <w:p w14:paraId="7B96D435" w14:textId="0EF88286" w:rsidR="00446B95" w:rsidRPr="004778C2" w:rsidRDefault="00446B95" w:rsidP="004778C2">
      <w:pPr>
        <w:pStyle w:val="Prrafodelista"/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sz w:val="24"/>
          <w:szCs w:val="24"/>
          <w:lang w:eastAsia="es-MX"/>
        </w:rPr>
        <w:t>Se asociará cada imagen a su perfil de usuario, lo que permitirá organizar y gestionar las imágenes desde cualquier dispositivo.</w:t>
      </w:r>
    </w:p>
    <w:p w14:paraId="769BF4EF" w14:textId="77777777" w:rsidR="004778C2" w:rsidRDefault="004778C2" w:rsidP="004778C2">
      <w:pPr>
        <w:pStyle w:val="Prrafodelista"/>
        <w:jc w:val="both"/>
        <w:rPr>
          <w:rFonts w:cstheme="minorHAnsi"/>
          <w:b/>
          <w:bCs/>
          <w:sz w:val="24"/>
          <w:szCs w:val="24"/>
          <w:lang w:eastAsia="es-MX"/>
        </w:rPr>
      </w:pPr>
    </w:p>
    <w:p w14:paraId="7A48380F" w14:textId="77777777" w:rsidR="004778C2" w:rsidRDefault="00446B95" w:rsidP="004778C2">
      <w:pPr>
        <w:pStyle w:val="Prrafodelista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Aplicación de Filtros:</w:t>
      </w:r>
    </w:p>
    <w:p w14:paraId="57BDE280" w14:textId="2C8B6256" w:rsidR="00446B95" w:rsidRPr="004778C2" w:rsidRDefault="00446B95" w:rsidP="004778C2">
      <w:pPr>
        <w:pStyle w:val="Prrafodelista"/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sz w:val="24"/>
          <w:szCs w:val="24"/>
          <w:lang w:eastAsia="es-MX"/>
        </w:rPr>
        <w:t>Los usuarios podrán aplicar diferentes filtros a las imágenes que suban.</w:t>
      </w:r>
    </w:p>
    <w:p w14:paraId="4CB72EA1" w14:textId="77777777" w:rsidR="004778C2" w:rsidRDefault="004778C2" w:rsidP="004778C2">
      <w:pPr>
        <w:pStyle w:val="Prrafodelista"/>
        <w:jc w:val="both"/>
        <w:rPr>
          <w:rFonts w:cstheme="minorHAnsi"/>
          <w:b/>
          <w:bCs/>
          <w:sz w:val="24"/>
          <w:szCs w:val="24"/>
          <w:lang w:eastAsia="es-MX"/>
        </w:rPr>
      </w:pPr>
    </w:p>
    <w:p w14:paraId="413DA709" w14:textId="77777777" w:rsidR="004778C2" w:rsidRDefault="00446B95" w:rsidP="004778C2">
      <w:pPr>
        <w:pStyle w:val="Prrafodelista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Previsualización en Tiempo Real:</w:t>
      </w:r>
    </w:p>
    <w:p w14:paraId="770D4680" w14:textId="016600E9" w:rsidR="00446B95" w:rsidRPr="004778C2" w:rsidRDefault="00446B95" w:rsidP="004778C2">
      <w:pPr>
        <w:pStyle w:val="Prrafodelista"/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sz w:val="24"/>
          <w:szCs w:val="24"/>
          <w:lang w:eastAsia="es-MX"/>
        </w:rPr>
        <w:t>Una vez aplicado un filtro, los usuarios podrán previsualizar la imagen editada en tiempo real antes de decidir si desean guardarla.</w:t>
      </w:r>
    </w:p>
    <w:p w14:paraId="63CEDAAA" w14:textId="77777777" w:rsidR="004778C2" w:rsidRDefault="004778C2" w:rsidP="004778C2">
      <w:pPr>
        <w:pStyle w:val="Prrafodelista"/>
        <w:jc w:val="both"/>
        <w:rPr>
          <w:rFonts w:cstheme="minorHAnsi"/>
          <w:b/>
          <w:bCs/>
          <w:sz w:val="24"/>
          <w:szCs w:val="24"/>
          <w:lang w:eastAsia="es-MX"/>
        </w:rPr>
      </w:pPr>
    </w:p>
    <w:p w14:paraId="2383B246" w14:textId="77777777" w:rsidR="004778C2" w:rsidRDefault="00446B95" w:rsidP="004778C2">
      <w:pPr>
        <w:pStyle w:val="Prrafodelista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Guardado de Imágenes Editadas:</w:t>
      </w:r>
    </w:p>
    <w:p w14:paraId="0D5025D7" w14:textId="77777777" w:rsidR="004778C2" w:rsidRDefault="00446B95" w:rsidP="004778C2">
      <w:pPr>
        <w:pStyle w:val="Prrafodelista"/>
        <w:jc w:val="both"/>
        <w:rPr>
          <w:rFonts w:cstheme="minorHAnsi"/>
          <w:sz w:val="24"/>
          <w:szCs w:val="24"/>
          <w:lang w:eastAsia="es-MX"/>
        </w:rPr>
      </w:pPr>
      <w:r w:rsidRPr="004778C2">
        <w:rPr>
          <w:rFonts w:cstheme="minorHAnsi"/>
          <w:sz w:val="24"/>
          <w:szCs w:val="24"/>
          <w:lang w:eastAsia="es-MX"/>
        </w:rPr>
        <w:t>Si el usuario está satisfecho con los cambios realizados en la imagen, podrá guardarla en su perfil utilizando Firebase Storage, donde se almacenarán las versiones originales y editadas de las imágenes.</w:t>
      </w:r>
    </w:p>
    <w:p w14:paraId="6DD0212C" w14:textId="518C456C" w:rsidR="00446B95" w:rsidRPr="004778C2" w:rsidRDefault="00446B95" w:rsidP="004778C2">
      <w:pPr>
        <w:pStyle w:val="Prrafodelista"/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sz w:val="24"/>
          <w:szCs w:val="24"/>
          <w:lang w:eastAsia="es-MX"/>
        </w:rPr>
        <w:t>Cada usuario tendrá acceso a una galería de sus imágenes guardadas, donde podrá gestionarlas, descargarlas o eliminarlas si lo desea.</w:t>
      </w:r>
    </w:p>
    <w:p w14:paraId="12066B4F" w14:textId="77777777" w:rsidR="00446B95" w:rsidRPr="004778C2" w:rsidRDefault="00446B95" w:rsidP="004778C2">
      <w:pPr>
        <w:ind w:left="708"/>
        <w:jc w:val="both"/>
        <w:rPr>
          <w:rFonts w:cstheme="minorHAnsi"/>
          <w:sz w:val="24"/>
          <w:szCs w:val="24"/>
          <w:lang w:eastAsia="es-MX"/>
        </w:rPr>
      </w:pPr>
    </w:p>
    <w:p w14:paraId="64957411" w14:textId="7FBBD287" w:rsidR="00446B95" w:rsidRPr="004778C2" w:rsidRDefault="00446B95" w:rsidP="004778C2">
      <w:pPr>
        <w:jc w:val="both"/>
        <w:rPr>
          <w:rFonts w:cstheme="minorHAnsi"/>
          <w:b/>
          <w:bCs/>
          <w:sz w:val="24"/>
          <w:szCs w:val="24"/>
        </w:rPr>
      </w:pPr>
      <w:r w:rsidRPr="004778C2">
        <w:rPr>
          <w:rFonts w:cstheme="minorHAnsi"/>
          <w:b/>
          <w:bCs/>
          <w:sz w:val="24"/>
          <w:szCs w:val="24"/>
        </w:rPr>
        <w:t>Tecnologías por utilizar</w:t>
      </w:r>
    </w:p>
    <w:p w14:paraId="17AB2BC3" w14:textId="4320D909" w:rsidR="00446B95" w:rsidRPr="004778C2" w:rsidRDefault="00446B95" w:rsidP="004778C2">
      <w:p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Frontend:</w:t>
      </w:r>
    </w:p>
    <w:p w14:paraId="1CBA95CF" w14:textId="77777777" w:rsidR="00446B95" w:rsidRPr="004778C2" w:rsidRDefault="00446B95" w:rsidP="004778C2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Angular:</w:t>
      </w:r>
      <w:r w:rsidRPr="004778C2">
        <w:rPr>
          <w:rFonts w:cstheme="minorHAnsi"/>
          <w:sz w:val="24"/>
          <w:szCs w:val="24"/>
          <w:lang w:eastAsia="es-MX"/>
        </w:rPr>
        <w:t xml:space="preserve"> Para la creación de una interfaz de usuario dinámica y reactiva, con componentes que facilitan la subida de archivos, la aplicación de filtros y la visualización en tiempo real.</w:t>
      </w:r>
    </w:p>
    <w:p w14:paraId="7217A529" w14:textId="5E330782" w:rsidR="00446B95" w:rsidRPr="004778C2" w:rsidRDefault="00446B95" w:rsidP="004778C2">
      <w:p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Backend:</w:t>
      </w:r>
    </w:p>
    <w:p w14:paraId="10281893" w14:textId="77777777" w:rsidR="00446B95" w:rsidRPr="004778C2" w:rsidRDefault="00446B95" w:rsidP="004778C2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Flask:</w:t>
      </w:r>
      <w:r w:rsidRPr="004778C2">
        <w:rPr>
          <w:rFonts w:cstheme="minorHAnsi"/>
          <w:sz w:val="24"/>
          <w:szCs w:val="24"/>
          <w:lang w:eastAsia="es-MX"/>
        </w:rPr>
        <w:t xml:space="preserve"> Servidor backend ligero que será responsable de manejar las solicitudes de procesamiento de imágenes, empleando Python y la librería OpenCV (cv2) para aplicar los filtros y transformaciones a las imágenes.</w:t>
      </w:r>
    </w:p>
    <w:p w14:paraId="4E5901E5" w14:textId="66B3ECE0" w:rsidR="00446B95" w:rsidRPr="004778C2" w:rsidRDefault="00446B95" w:rsidP="004778C2">
      <w:p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Base de Datos y Almacenamiento:</w:t>
      </w:r>
    </w:p>
    <w:p w14:paraId="47AA88EE" w14:textId="77777777" w:rsidR="00446B95" w:rsidRPr="004778C2" w:rsidRDefault="00446B95" w:rsidP="004778C2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Firebase Firestore:</w:t>
      </w:r>
      <w:r w:rsidRPr="004778C2">
        <w:rPr>
          <w:rFonts w:cstheme="minorHAnsi"/>
          <w:sz w:val="24"/>
          <w:szCs w:val="24"/>
          <w:lang w:eastAsia="es-MX"/>
        </w:rPr>
        <w:t xml:space="preserve"> Se utilizará para gestionar los perfiles de usuario y almacenar metadatos de las imágenes (como nombre, fecha de subida, etc.).</w:t>
      </w:r>
    </w:p>
    <w:p w14:paraId="7453EB06" w14:textId="77777777" w:rsidR="00446B95" w:rsidRPr="004778C2" w:rsidRDefault="00446B95" w:rsidP="004778C2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Firebase Storage:</w:t>
      </w:r>
      <w:r w:rsidRPr="004778C2">
        <w:rPr>
          <w:rFonts w:cstheme="minorHAnsi"/>
          <w:sz w:val="24"/>
          <w:szCs w:val="24"/>
          <w:lang w:eastAsia="es-MX"/>
        </w:rPr>
        <w:t xml:space="preserve"> Se utilizará para almacenar las imágenes originales y editadas de manera segura y escalable en la nube.</w:t>
      </w:r>
    </w:p>
    <w:p w14:paraId="1CF3E644" w14:textId="1F9347BC" w:rsidR="00446B95" w:rsidRPr="004778C2" w:rsidRDefault="00446B95" w:rsidP="004778C2">
      <w:pPr>
        <w:jc w:val="both"/>
        <w:rPr>
          <w:rFonts w:cstheme="minorHAnsi"/>
          <w:b/>
          <w:bCs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Autenticación:</w:t>
      </w:r>
    </w:p>
    <w:p w14:paraId="0EF5B325" w14:textId="53D58D87" w:rsidR="00564F77" w:rsidRPr="004778C2" w:rsidRDefault="00446B95" w:rsidP="004778C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  <w:lang w:eastAsia="es-MX"/>
        </w:rPr>
      </w:pPr>
      <w:r w:rsidRPr="004778C2">
        <w:rPr>
          <w:rFonts w:cstheme="minorHAnsi"/>
          <w:b/>
          <w:bCs/>
          <w:sz w:val="24"/>
          <w:szCs w:val="24"/>
          <w:lang w:eastAsia="es-MX"/>
        </w:rPr>
        <w:t>Firebase Authentication:</w:t>
      </w:r>
      <w:r w:rsidRPr="004778C2">
        <w:rPr>
          <w:rFonts w:cstheme="minorHAnsi"/>
          <w:sz w:val="24"/>
          <w:szCs w:val="24"/>
          <w:lang w:eastAsia="es-MX"/>
        </w:rPr>
        <w:t xml:space="preserve"> Se utilizará para gestionar el acceso de los usuarios de manera sencilla y segura.</w:t>
      </w:r>
    </w:p>
    <w:p w14:paraId="5EC3BC9A" w14:textId="77777777" w:rsidR="004778C2" w:rsidRPr="004778C2" w:rsidRDefault="004778C2" w:rsidP="004778C2">
      <w:pPr>
        <w:jc w:val="both"/>
        <w:rPr>
          <w:rFonts w:cstheme="minorHAnsi"/>
          <w:sz w:val="24"/>
          <w:szCs w:val="24"/>
          <w:lang w:eastAsia="es-MX"/>
        </w:rPr>
      </w:pPr>
    </w:p>
    <w:p w14:paraId="246C00FF" w14:textId="77777777" w:rsidR="004778C2" w:rsidRPr="004778C2" w:rsidRDefault="004778C2" w:rsidP="004778C2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4778C2">
        <w:rPr>
          <w:rFonts w:cstheme="minorHAnsi"/>
          <w:b/>
          <w:bCs/>
          <w:sz w:val="24"/>
          <w:szCs w:val="24"/>
        </w:rPr>
        <w:t>Tipos de Usuarios</w:t>
      </w:r>
    </w:p>
    <w:p w14:paraId="5E6EF44D" w14:textId="77777777" w:rsidR="004778C2" w:rsidRPr="004778C2" w:rsidRDefault="004778C2" w:rsidP="004778C2">
      <w:pPr>
        <w:spacing w:after="0"/>
        <w:jc w:val="both"/>
        <w:rPr>
          <w:rFonts w:cstheme="minorHAnsi"/>
          <w:sz w:val="24"/>
          <w:szCs w:val="24"/>
        </w:rPr>
      </w:pPr>
      <w:r w:rsidRPr="004778C2">
        <w:rPr>
          <w:rFonts w:cstheme="minorHAnsi"/>
          <w:sz w:val="24"/>
          <w:szCs w:val="24"/>
        </w:rPr>
        <w:t>El proyecto tendrá tres tipos de usuarios:</w:t>
      </w:r>
    </w:p>
    <w:p w14:paraId="619F1A9E" w14:textId="11049B77" w:rsidR="004778C2" w:rsidRPr="004778C2" w:rsidRDefault="004778C2" w:rsidP="004778C2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4778C2">
        <w:rPr>
          <w:rFonts w:cstheme="minorHAnsi"/>
          <w:b/>
          <w:bCs/>
          <w:sz w:val="24"/>
          <w:szCs w:val="24"/>
        </w:rPr>
        <w:t>Visitante (No Autentificado):</w:t>
      </w:r>
      <w:r w:rsidRPr="004778C2">
        <w:rPr>
          <w:rFonts w:cstheme="minorHAnsi"/>
          <w:sz w:val="24"/>
          <w:szCs w:val="24"/>
        </w:rPr>
        <w:t xml:space="preserve"> Tiene acceso al sitio web y permisos de lectura, solo puede visualizar las publicaciones </w:t>
      </w:r>
      <w:r>
        <w:rPr>
          <w:rFonts w:cstheme="minorHAnsi"/>
          <w:sz w:val="24"/>
          <w:szCs w:val="24"/>
        </w:rPr>
        <w:t>e imágenes compartidas por los usuarios registrados.</w:t>
      </w:r>
    </w:p>
    <w:p w14:paraId="2FCD07C6" w14:textId="76EA3D78" w:rsidR="004778C2" w:rsidRPr="004778C2" w:rsidRDefault="004778C2" w:rsidP="004778C2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4778C2">
        <w:rPr>
          <w:rFonts w:cstheme="minorHAnsi"/>
          <w:b/>
          <w:bCs/>
          <w:sz w:val="24"/>
          <w:szCs w:val="24"/>
        </w:rPr>
        <w:t>Usuario registrado (Autentificado Limitado):</w:t>
      </w:r>
      <w:r w:rsidRPr="004778C2">
        <w:rPr>
          <w:rFonts w:cstheme="minorHAnsi"/>
          <w:sz w:val="24"/>
          <w:szCs w:val="24"/>
        </w:rPr>
        <w:t xml:space="preserve"> Tiene acceso a la información general y cuenta con permisos para participar en actividades limitadas de la </w:t>
      </w:r>
      <w:r>
        <w:rPr>
          <w:rFonts w:cstheme="minorHAnsi"/>
          <w:sz w:val="24"/>
          <w:szCs w:val="24"/>
        </w:rPr>
        <w:t>aplicación, tales como ingreso y edición de imágenes, así como el almacenamiento local o en la nube de estas imágenes.</w:t>
      </w:r>
    </w:p>
    <w:p w14:paraId="67B011BE" w14:textId="7D702207" w:rsidR="004778C2" w:rsidRPr="004778C2" w:rsidRDefault="004778C2" w:rsidP="004778C2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4778C2">
        <w:rPr>
          <w:rFonts w:cstheme="minorHAnsi"/>
          <w:b/>
          <w:bCs/>
          <w:sz w:val="24"/>
          <w:szCs w:val="24"/>
        </w:rPr>
        <w:t>Administrador (Autentificado Administrador):</w:t>
      </w:r>
      <w:r w:rsidRPr="004778C2">
        <w:rPr>
          <w:rFonts w:cstheme="minorHAnsi"/>
          <w:sz w:val="24"/>
          <w:szCs w:val="24"/>
        </w:rPr>
        <w:t xml:space="preserve"> Tiene acceso completo a todas las funciones</w:t>
      </w:r>
      <w:r>
        <w:rPr>
          <w:rFonts w:cstheme="minorHAnsi"/>
          <w:sz w:val="24"/>
          <w:szCs w:val="24"/>
        </w:rPr>
        <w:t xml:space="preserve"> de la aplicación web y </w:t>
      </w:r>
      <w:r w:rsidRPr="004778C2">
        <w:rPr>
          <w:rFonts w:cstheme="minorHAnsi"/>
          <w:sz w:val="24"/>
          <w:szCs w:val="24"/>
        </w:rPr>
        <w:t>lleva a cabo la administración</w:t>
      </w:r>
      <w:r>
        <w:rPr>
          <w:rFonts w:cstheme="minorHAnsi"/>
          <w:sz w:val="24"/>
          <w:szCs w:val="24"/>
        </w:rPr>
        <w:t xml:space="preserve"> de esta misma </w:t>
      </w:r>
      <w:r w:rsidRPr="004778C2">
        <w:rPr>
          <w:rFonts w:cstheme="minorHAnsi"/>
          <w:sz w:val="24"/>
          <w:szCs w:val="24"/>
        </w:rPr>
        <w:t>y monitorea que se cumpla con los términos y condiciones de</w:t>
      </w:r>
      <w:r>
        <w:rPr>
          <w:rFonts w:cstheme="minorHAnsi"/>
          <w:sz w:val="24"/>
          <w:szCs w:val="24"/>
        </w:rPr>
        <w:t xml:space="preserve"> la aplicación web.</w:t>
      </w:r>
    </w:p>
    <w:p w14:paraId="5247B809" w14:textId="77777777" w:rsidR="004778C2" w:rsidRDefault="004778C2" w:rsidP="004778C2">
      <w:pPr>
        <w:rPr>
          <w:lang w:eastAsia="es-MX"/>
        </w:rPr>
      </w:pPr>
    </w:p>
    <w:sectPr w:rsidR="004778C2" w:rsidSect="004778C2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42F"/>
    <w:multiLevelType w:val="hybridMultilevel"/>
    <w:tmpl w:val="5240D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36C52"/>
    <w:multiLevelType w:val="hybridMultilevel"/>
    <w:tmpl w:val="C74C4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420E"/>
    <w:multiLevelType w:val="hybridMultilevel"/>
    <w:tmpl w:val="9572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2AB8"/>
    <w:multiLevelType w:val="hybridMultilevel"/>
    <w:tmpl w:val="304E9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53B42"/>
    <w:multiLevelType w:val="hybridMultilevel"/>
    <w:tmpl w:val="2B98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B2F5D"/>
    <w:multiLevelType w:val="hybridMultilevel"/>
    <w:tmpl w:val="7FD0F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245C8"/>
    <w:multiLevelType w:val="hybridMultilevel"/>
    <w:tmpl w:val="CE8A0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D0065"/>
    <w:multiLevelType w:val="multilevel"/>
    <w:tmpl w:val="BB22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66DD2"/>
    <w:multiLevelType w:val="hybridMultilevel"/>
    <w:tmpl w:val="A2E8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0182D"/>
    <w:multiLevelType w:val="multilevel"/>
    <w:tmpl w:val="493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B0F87"/>
    <w:multiLevelType w:val="multilevel"/>
    <w:tmpl w:val="DA04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455283">
    <w:abstractNumId w:val="9"/>
  </w:num>
  <w:num w:numId="2" w16cid:durableId="1323924346">
    <w:abstractNumId w:val="10"/>
  </w:num>
  <w:num w:numId="3" w16cid:durableId="1549489736">
    <w:abstractNumId w:val="7"/>
  </w:num>
  <w:num w:numId="4" w16cid:durableId="88551420">
    <w:abstractNumId w:val="2"/>
  </w:num>
  <w:num w:numId="5" w16cid:durableId="631711822">
    <w:abstractNumId w:val="8"/>
  </w:num>
  <w:num w:numId="6" w16cid:durableId="1746880588">
    <w:abstractNumId w:val="6"/>
  </w:num>
  <w:num w:numId="7" w16cid:durableId="1344361794">
    <w:abstractNumId w:val="1"/>
  </w:num>
  <w:num w:numId="8" w16cid:durableId="1533886296">
    <w:abstractNumId w:val="5"/>
  </w:num>
  <w:num w:numId="9" w16cid:durableId="663050739">
    <w:abstractNumId w:val="0"/>
  </w:num>
  <w:num w:numId="10" w16cid:durableId="1468232265">
    <w:abstractNumId w:val="3"/>
  </w:num>
  <w:num w:numId="11" w16cid:durableId="232593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95"/>
    <w:rsid w:val="00061F2B"/>
    <w:rsid w:val="00137983"/>
    <w:rsid w:val="0019029C"/>
    <w:rsid w:val="001E3740"/>
    <w:rsid w:val="001E659B"/>
    <w:rsid w:val="0022204A"/>
    <w:rsid w:val="0022422B"/>
    <w:rsid w:val="002B2085"/>
    <w:rsid w:val="002F6A43"/>
    <w:rsid w:val="00395F98"/>
    <w:rsid w:val="003D5A4A"/>
    <w:rsid w:val="00446B95"/>
    <w:rsid w:val="004778C2"/>
    <w:rsid w:val="00564F77"/>
    <w:rsid w:val="0058728A"/>
    <w:rsid w:val="005B1ED7"/>
    <w:rsid w:val="00633D78"/>
    <w:rsid w:val="006A00D9"/>
    <w:rsid w:val="00717C0E"/>
    <w:rsid w:val="0072712F"/>
    <w:rsid w:val="00826A07"/>
    <w:rsid w:val="008B5E29"/>
    <w:rsid w:val="008E5BB4"/>
    <w:rsid w:val="00932422"/>
    <w:rsid w:val="009641AB"/>
    <w:rsid w:val="00A3191D"/>
    <w:rsid w:val="00A37E91"/>
    <w:rsid w:val="00AB5169"/>
    <w:rsid w:val="00AB7F8C"/>
    <w:rsid w:val="00AE7885"/>
    <w:rsid w:val="00AF7ACB"/>
    <w:rsid w:val="00B95DD4"/>
    <w:rsid w:val="00BE3937"/>
    <w:rsid w:val="00C325F9"/>
    <w:rsid w:val="00D84C0E"/>
    <w:rsid w:val="00DC23FD"/>
    <w:rsid w:val="00E56E41"/>
    <w:rsid w:val="00EF55C9"/>
    <w:rsid w:val="00F675D9"/>
    <w:rsid w:val="00F734D7"/>
    <w:rsid w:val="00F8520C"/>
    <w:rsid w:val="00FC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C886"/>
  <w15:chartTrackingRefBased/>
  <w15:docId w15:val="{178454C7-0FEA-4E16-89BD-A711FF8D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D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B9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6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a\Documents\Custom%20Office%20Templates\Portada-uasl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Portada-uaslp</Template>
  <TotalTime>1</TotalTime>
  <Pages>4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Sanchez</dc:creator>
  <cp:keywords>UASLP</cp:keywords>
  <dc:description/>
  <cp:lastModifiedBy>EFREN DAVID ORTIZ AVILA</cp:lastModifiedBy>
  <cp:revision>2</cp:revision>
  <cp:lastPrinted>2023-02-08T01:46:00Z</cp:lastPrinted>
  <dcterms:created xsi:type="dcterms:W3CDTF">2024-09-11T22:54:00Z</dcterms:created>
  <dcterms:modified xsi:type="dcterms:W3CDTF">2024-09-11T22:54:00Z</dcterms:modified>
</cp:coreProperties>
</file>